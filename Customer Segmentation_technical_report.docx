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007D86B7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620CF4C4" w14:textId="77777777" w:rsidR="001D78B9" w:rsidRDefault="009A2B39" w:rsidP="00216DB3">
            <w:pPr>
              <w:pStyle w:val="Heading1"/>
            </w:pPr>
            <w:r>
              <w:t xml:space="preserve">Customer Segmentation </w:t>
            </w:r>
          </w:p>
          <w:p w14:paraId="26575C52" w14:textId="3DDF0BB2" w:rsidR="009A2B39" w:rsidRPr="009A2B39" w:rsidRDefault="009A2B39" w:rsidP="009A2B39">
            <w:r>
              <w:t xml:space="preserve">Technical Report </w:t>
            </w:r>
          </w:p>
        </w:tc>
      </w:tr>
      <w:tr w:rsidR="00637B83" w14:paraId="76D7F64B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6AA5D48C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B8DABA3" wp14:editId="14FE6EE6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BC5256" id="Shape" o:spid="_x0000_s1026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557F9AA0" w14:textId="77777777" w:rsidTr="00E62CA0">
        <w:trPr>
          <w:trHeight w:val="675"/>
        </w:trPr>
        <w:tc>
          <w:tcPr>
            <w:tcW w:w="5395" w:type="dxa"/>
            <w:vAlign w:val="center"/>
          </w:tcPr>
          <w:p w14:paraId="55340797" w14:textId="473E810D" w:rsidR="00A81248" w:rsidRPr="00E62CA0" w:rsidRDefault="009A2B39" w:rsidP="009A2B39">
            <w:pPr>
              <w:pStyle w:val="Heading2"/>
              <w:rPr>
                <w:sz w:val="32"/>
                <w:szCs w:val="20"/>
              </w:rPr>
            </w:pPr>
            <w:r w:rsidRPr="00E62CA0">
              <w:rPr>
                <w:sz w:val="32"/>
                <w:szCs w:val="20"/>
              </w:rPr>
              <w:lastRenderedPageBreak/>
              <w:t>18</w:t>
            </w:r>
            <w:r w:rsidR="00E62CA0">
              <w:rPr>
                <w:sz w:val="32"/>
                <w:szCs w:val="20"/>
              </w:rPr>
              <w:t xml:space="preserve"> Sep </w:t>
            </w:r>
            <w:r w:rsidRPr="00E62CA0">
              <w:rPr>
                <w:sz w:val="32"/>
                <w:szCs w:val="20"/>
              </w:rPr>
              <w:t>2019</w:t>
            </w:r>
          </w:p>
        </w:tc>
        <w:tc>
          <w:tcPr>
            <w:tcW w:w="5395" w:type="dxa"/>
            <w:vAlign w:val="center"/>
          </w:tcPr>
          <w:p w14:paraId="48141834" w14:textId="0CB7DA82" w:rsidR="00637B83" w:rsidRDefault="00637B83" w:rsidP="00216DB3">
            <w:pPr>
              <w:pStyle w:val="Heading2"/>
            </w:pPr>
          </w:p>
          <w:p w14:paraId="45F14F64" w14:textId="2ECCC6E0" w:rsidR="00A81248" w:rsidRDefault="00A81248" w:rsidP="00216DB3">
            <w:pPr>
              <w:pStyle w:val="Heading2"/>
            </w:pPr>
          </w:p>
        </w:tc>
      </w:tr>
    </w:tbl>
    <w:p w14:paraId="2B675F29" w14:textId="2426EACF" w:rsidR="000F0731" w:rsidRDefault="000F0731" w:rsidP="005A2DF7"/>
    <w:tbl>
      <w:tblPr>
        <w:tblStyle w:val="PlainTable5"/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25"/>
        <w:gridCol w:w="4718"/>
        <w:gridCol w:w="243"/>
      </w:tblGrid>
      <w:tr w:rsidR="00E62CA0" w14:paraId="027F1605" w14:textId="77777777" w:rsidTr="0025797A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961" w:type="dxa"/>
          <w:trHeight w:val="1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" w:type="dxa"/>
          </w:tcPr>
          <w:p w14:paraId="37BA80AF" w14:textId="77777777" w:rsidR="00E62CA0" w:rsidRDefault="00E62CA0" w:rsidP="00216DB3">
            <w:pPr>
              <w:pStyle w:val="Text"/>
            </w:pPr>
          </w:p>
        </w:tc>
        <w:tc>
          <w:tcPr>
            <w:tcW w:w="4961" w:type="dxa"/>
          </w:tcPr>
          <w:p w14:paraId="38766B04" w14:textId="77777777" w:rsidR="00E62CA0" w:rsidRDefault="00E62CA0" w:rsidP="00216DB3">
            <w:pPr>
              <w:pStyle w:val="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1F4416F" w14:textId="77777777" w:rsidR="00E62CA0" w:rsidRDefault="00E62CA0" w:rsidP="00216DB3">
            <w:pPr>
              <w:pStyle w:val="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5A1" w14:paraId="663390AE" w14:textId="77777777" w:rsidTr="00CB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07C775C" w14:textId="77777777" w:rsidR="001205A1" w:rsidRDefault="001205A1" w:rsidP="005A2DF7"/>
        </w:tc>
        <w:tc>
          <w:tcPr>
            <w:tcW w:w="10104" w:type="dxa"/>
            <w:gridSpan w:val="3"/>
          </w:tcPr>
          <w:p w14:paraId="21FBF172" w14:textId="3B303C4D" w:rsidR="001205A1" w:rsidRPr="009A2B39" w:rsidRDefault="009A2B39" w:rsidP="005A2DF7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A0036" w:themeColor="accent2" w:themeShade="80"/>
              </w:rPr>
            </w:pPr>
            <w:r w:rsidRPr="009A2B39">
              <w:rPr>
                <w:color w:val="8A0036" w:themeColor="accent2" w:themeShade="80"/>
              </w:rPr>
              <w:t xml:space="preserve">Problem statement </w:t>
            </w:r>
          </w:p>
          <w:p w14:paraId="4539E81A" w14:textId="77777777" w:rsidR="001E3D04" w:rsidRDefault="001E3D04" w:rsidP="005F4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735637" w14:textId="77777777" w:rsidR="00B51F88" w:rsidRDefault="00B51F88" w:rsidP="00CB6DC1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want to help our marketing team to spot the target customers easily and efficiently, so the marketing campaign reaches its prospective customers.</w:t>
            </w:r>
          </w:p>
          <w:p w14:paraId="58BF6734" w14:textId="77777777" w:rsidR="00B51F88" w:rsidRDefault="00B51F88" w:rsidP="00CB6DC1">
            <w:pPr>
              <w:ind w:firstLin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41E70D08" w14:textId="77777777" w:rsidR="00B51F88" w:rsidRDefault="00B51F88" w:rsidP="00CB6DC1">
            <w:pPr>
              <w:ind w:firstLin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 our supermarket mall has thousands of customers. Only 60% of our campaigns reach target customers. In other words, 40% of our campaigns reach the wrong customers. That means we are wasting our resources, additionally, there is a notable decrease in revenue.</w:t>
            </w:r>
          </w:p>
          <w:p w14:paraId="57EBCF43" w14:textId="77777777" w:rsidR="00B51F88" w:rsidRDefault="00B51F88" w:rsidP="00CB6DC1">
            <w:pPr>
              <w:ind w:firstLin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4AC4ACEB" w14:textId="0C894CCB" w:rsidR="002C5DE8" w:rsidRDefault="00B51F88" w:rsidP="00CB6DC1">
            <w:pPr>
              <w:ind w:firstLin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use Machine Learning and Deep Learning techniques to segment and categorize our customers. That is going to improve identifying the target customers for each marketing campaign.</w:t>
            </w:r>
          </w:p>
          <w:p w14:paraId="0A53C56B" w14:textId="77777777" w:rsidR="0025797A" w:rsidRDefault="0025797A" w:rsidP="00B51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9D451B" w14:textId="105C3691" w:rsidR="0025797A" w:rsidRPr="0025797A" w:rsidRDefault="0025797A" w:rsidP="00257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" w:type="dxa"/>
          </w:tcPr>
          <w:p w14:paraId="38711B5D" w14:textId="77777777" w:rsidR="001205A1" w:rsidRDefault="001205A1" w:rsidP="005A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7Colorful-Accent6"/>
        <w:tblW w:w="0" w:type="auto"/>
        <w:tblLook w:val="0480" w:firstRow="0" w:lastRow="0" w:firstColumn="1" w:lastColumn="0" w:noHBand="0" w:noVBand="1"/>
      </w:tblPr>
      <w:tblGrid>
        <w:gridCol w:w="9321"/>
      </w:tblGrid>
      <w:tr w:rsidR="00E23F85" w14:paraId="79CEBF3D" w14:textId="77777777" w:rsidTr="00CB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</w:tcPr>
          <w:p w14:paraId="75CDDC22" w14:textId="081A4D51" w:rsidR="00E23F85" w:rsidRPr="00CB6DC1" w:rsidRDefault="00CB6DC1" w:rsidP="00E23F85">
            <w:pPr>
              <w:pStyle w:val="Level1"/>
              <w:rPr>
                <w:color w:val="8A0036" w:themeColor="accent2" w:themeShade="80"/>
              </w:rPr>
            </w:pPr>
            <w:r w:rsidRPr="00CB6DC1">
              <w:rPr>
                <w:webHidden/>
                <w:color w:val="8A0036" w:themeColor="accent2" w:themeShade="80"/>
              </w:rPr>
              <w:t xml:space="preserve">Solution </w:t>
            </w:r>
            <w:r w:rsidR="00E23F85" w:rsidRPr="00CB6DC1">
              <w:rPr>
                <w:webHidden/>
                <w:color w:val="8A0036" w:themeColor="accent2" w:themeShade="80"/>
              </w:rPr>
              <w:tab/>
            </w:r>
            <w:r w:rsidR="00EC55F9">
              <w:rPr>
                <w:webHidden/>
                <w:color w:val="8A0036" w:themeColor="accent2" w:themeShade="80"/>
              </w:rPr>
              <w:t>3:12</w:t>
            </w:r>
          </w:p>
          <w:p w14:paraId="3D72576C" w14:textId="5E223AF5" w:rsidR="00E23F85" w:rsidRPr="00381A5D" w:rsidRDefault="0017165B" w:rsidP="00381A5D">
            <w:pPr>
              <w:pStyle w:val="Level2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</w:pPr>
            <w:r w:rsidRPr="0017165B">
              <w:rPr>
                <w:rFonts w:ascii="Arial" w:hAnsi="Arial" w:cs="Arial"/>
                <w:b w:val="0"/>
                <w:bCs w:val="0"/>
                <w:i w:val="0"/>
                <w:iCs w:val="0"/>
                <w:webHidden/>
                <w:color w:val="auto"/>
              </w:rPr>
              <w:t>EDA</w:t>
            </w:r>
            <w:r w:rsidR="00E23F85" w:rsidRPr="0017165B">
              <w:rPr>
                <w:rFonts w:ascii="Arial" w:hAnsi="Arial" w:cs="Arial"/>
                <w:b w:val="0"/>
                <w:bCs w:val="0"/>
                <w:i w:val="0"/>
                <w:iCs w:val="0"/>
                <w:webHidden/>
                <w:color w:val="auto"/>
              </w:rPr>
              <w:tab/>
            </w:r>
            <w:r w:rsidR="00381A5D">
              <w:rPr>
                <w:rFonts w:ascii="Arial" w:hAnsi="Arial" w:cs="Arial"/>
                <w:b w:val="0"/>
                <w:bCs w:val="0"/>
                <w:webHidden/>
              </w:rPr>
              <w:t>3</w:t>
            </w:r>
            <w:r w:rsidR="00EC55F9">
              <w:rPr>
                <w:rFonts w:ascii="Arial" w:hAnsi="Arial" w:cs="Arial"/>
                <w:b w:val="0"/>
                <w:bCs w:val="0"/>
                <w:webHidden/>
              </w:rPr>
              <w:t>:</w:t>
            </w:r>
            <w:r w:rsidR="00381A5D">
              <w:rPr>
                <w:rFonts w:ascii="Arial" w:hAnsi="Arial" w:cs="Arial"/>
                <w:b w:val="0"/>
                <w:bCs w:val="0"/>
                <w:webHidden/>
              </w:rPr>
              <w:t>4</w:t>
            </w:r>
          </w:p>
          <w:p w14:paraId="669092D6" w14:textId="4F001EF2" w:rsidR="00E23F85" w:rsidRPr="0017165B" w:rsidRDefault="0017165B" w:rsidP="00E23F85">
            <w:pPr>
              <w:pStyle w:val="Level3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17165B">
              <w:rPr>
                <w:rFonts w:ascii="Arial" w:hAnsi="Arial" w:cs="Arial"/>
                <w:i w:val="0"/>
                <w:iCs w:val="0"/>
                <w:color w:val="auto"/>
              </w:rPr>
              <w:t>Hypothesis testing</w:t>
            </w:r>
            <w:r w:rsidR="00E23F85" w:rsidRPr="0017165B">
              <w:rPr>
                <w:rFonts w:ascii="Arial" w:hAnsi="Arial" w:cs="Arial"/>
                <w:i w:val="0"/>
                <w:iCs w:val="0"/>
                <w:webHidden/>
                <w:color w:val="auto"/>
              </w:rPr>
              <w:tab/>
            </w:r>
            <w:r w:rsidR="00381A5D">
              <w:rPr>
                <w:rFonts w:ascii="Arial" w:hAnsi="Arial" w:cs="Arial"/>
                <w:webHidden/>
              </w:rPr>
              <w:t>5</w:t>
            </w:r>
            <w:r w:rsidR="00EC55F9">
              <w:rPr>
                <w:rFonts w:ascii="Arial" w:hAnsi="Arial" w:cs="Arial"/>
                <w:webHidden/>
              </w:rPr>
              <w:t>:</w:t>
            </w:r>
            <w:r w:rsidR="00381A5D">
              <w:rPr>
                <w:rFonts w:ascii="Arial" w:hAnsi="Arial" w:cs="Arial"/>
                <w:webHidden/>
              </w:rPr>
              <w:t>8</w:t>
            </w:r>
          </w:p>
          <w:p w14:paraId="535E1C51" w14:textId="6DA9747D" w:rsidR="00E23F85" w:rsidRPr="0017165B" w:rsidRDefault="0017165B" w:rsidP="00E23F85">
            <w:pPr>
              <w:pStyle w:val="Level3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17165B">
              <w:rPr>
                <w:rFonts w:ascii="Arial" w:hAnsi="Arial" w:cs="Arial"/>
                <w:i w:val="0"/>
                <w:iCs w:val="0"/>
                <w:color w:val="auto"/>
              </w:rPr>
              <w:t>Data preparation</w:t>
            </w:r>
            <w:r w:rsidR="00E23F85" w:rsidRPr="0017165B">
              <w:rPr>
                <w:rFonts w:ascii="Arial" w:hAnsi="Arial" w:cs="Arial"/>
                <w:i w:val="0"/>
                <w:iCs w:val="0"/>
                <w:webHidden/>
                <w:color w:val="auto"/>
              </w:rPr>
              <w:tab/>
            </w:r>
            <w:r w:rsidR="00381A5D">
              <w:rPr>
                <w:rFonts w:ascii="Arial" w:hAnsi="Arial" w:cs="Arial"/>
                <w:webHidden/>
              </w:rPr>
              <w:t>9</w:t>
            </w:r>
          </w:p>
          <w:p w14:paraId="5C7143F0" w14:textId="462DCD8B" w:rsidR="00E23F85" w:rsidRPr="0017165B" w:rsidRDefault="0017165B" w:rsidP="00E23F85">
            <w:pPr>
              <w:pStyle w:val="Level2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  <w:t>M</w:t>
            </w:r>
            <w:r w:rsidRPr="0017165B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  <w:t>achine Learning Modelling</w:t>
            </w:r>
            <w:r w:rsidR="00E23F85" w:rsidRPr="0017165B">
              <w:rPr>
                <w:rFonts w:ascii="Arial" w:hAnsi="Arial" w:cs="Arial"/>
                <w:b w:val="0"/>
                <w:bCs w:val="0"/>
                <w:i w:val="0"/>
                <w:iCs w:val="0"/>
                <w:webHidden/>
                <w:color w:val="auto"/>
              </w:rPr>
              <w:tab/>
            </w:r>
            <w:r w:rsidR="00381A5D">
              <w:rPr>
                <w:rFonts w:ascii="Arial" w:hAnsi="Arial" w:cs="Arial"/>
                <w:b w:val="0"/>
                <w:bCs w:val="0"/>
                <w:webHidden/>
              </w:rPr>
              <w:t>9</w:t>
            </w:r>
            <w:r w:rsidR="00EC55F9">
              <w:rPr>
                <w:rFonts w:ascii="Arial" w:hAnsi="Arial" w:cs="Arial"/>
                <w:b w:val="0"/>
                <w:bCs w:val="0"/>
                <w:webHidden/>
              </w:rPr>
              <w:t>:</w:t>
            </w:r>
            <w:r w:rsidR="00381A5D">
              <w:rPr>
                <w:rFonts w:ascii="Arial" w:hAnsi="Arial" w:cs="Arial"/>
                <w:b w:val="0"/>
                <w:bCs w:val="0"/>
                <w:webHidden/>
              </w:rPr>
              <w:t>10</w:t>
            </w:r>
          </w:p>
          <w:p w14:paraId="00483957" w14:textId="7539F9F6" w:rsidR="00E23F85" w:rsidRPr="0017165B" w:rsidRDefault="0017165B" w:rsidP="00E23F85">
            <w:pPr>
              <w:pStyle w:val="Level2"/>
              <w:rPr>
                <w:rFonts w:ascii="Arial" w:hAnsi="Arial" w:cs="Arial"/>
                <w:b w:val="0"/>
                <w:bCs w:val="0"/>
                <w:i w:val="0"/>
                <w:iCs w:val="0"/>
                <w:webHidden/>
                <w:color w:val="auto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  <w:t>v</w:t>
            </w:r>
            <w:r w:rsidRPr="0017165B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  <w:t>alidation</w:t>
            </w:r>
            <w:r w:rsidR="00E23F85" w:rsidRPr="0017165B">
              <w:rPr>
                <w:rFonts w:ascii="Arial" w:hAnsi="Arial" w:cs="Arial"/>
                <w:b w:val="0"/>
                <w:bCs w:val="0"/>
                <w:i w:val="0"/>
                <w:iCs w:val="0"/>
                <w:webHidden/>
                <w:color w:val="auto"/>
              </w:rPr>
              <w:tab/>
            </w:r>
            <w:r w:rsidR="00381A5D">
              <w:rPr>
                <w:rFonts w:ascii="Arial" w:hAnsi="Arial" w:cs="Arial"/>
                <w:b w:val="0"/>
                <w:bCs w:val="0"/>
                <w:webHidden/>
              </w:rPr>
              <w:t>9</w:t>
            </w:r>
          </w:p>
          <w:p w14:paraId="475E2319" w14:textId="5350A1B9" w:rsidR="0017165B" w:rsidRPr="0017165B" w:rsidRDefault="0017165B" w:rsidP="0017165B">
            <w:pPr>
              <w:pStyle w:val="Level2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</w:pPr>
            <w:r w:rsidRPr="0017165B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  <w:t>Deep learning Architecture</w:t>
            </w:r>
            <w:r w:rsidRPr="0017165B">
              <w:rPr>
                <w:rFonts w:ascii="Arial" w:hAnsi="Arial" w:cs="Arial"/>
                <w:b w:val="0"/>
                <w:bCs w:val="0"/>
                <w:i w:val="0"/>
                <w:iCs w:val="0"/>
                <w:webHidden/>
                <w:color w:val="auto"/>
              </w:rPr>
              <w:tab/>
            </w:r>
            <w:r w:rsidR="00381A5D">
              <w:rPr>
                <w:rFonts w:ascii="Arial" w:hAnsi="Arial" w:cs="Arial"/>
                <w:b w:val="0"/>
                <w:bCs w:val="0"/>
                <w:webHidden/>
              </w:rPr>
              <w:t>11</w:t>
            </w:r>
            <w:r w:rsidR="00EC55F9">
              <w:rPr>
                <w:rFonts w:ascii="Arial" w:hAnsi="Arial" w:cs="Arial"/>
                <w:b w:val="0"/>
                <w:bCs w:val="0"/>
                <w:webHidden/>
              </w:rPr>
              <w:t>:</w:t>
            </w:r>
            <w:r w:rsidR="00381A5D">
              <w:rPr>
                <w:rFonts w:ascii="Arial" w:hAnsi="Arial" w:cs="Arial"/>
                <w:b w:val="0"/>
                <w:bCs w:val="0"/>
                <w:webHidden/>
              </w:rPr>
              <w:t>12</w:t>
            </w:r>
          </w:p>
          <w:p w14:paraId="67407F08" w14:textId="52C4CFEB" w:rsidR="0017165B" w:rsidRPr="0017165B" w:rsidRDefault="0017165B" w:rsidP="0017165B">
            <w:pPr>
              <w:pStyle w:val="Level2"/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  <w:t>v</w:t>
            </w:r>
            <w:r w:rsidRPr="0017165B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  <w:t>alidation</w:t>
            </w:r>
            <w:r w:rsidRPr="0017165B">
              <w:rPr>
                <w:rFonts w:ascii="Arial" w:hAnsi="Arial" w:cs="Arial"/>
                <w:b w:val="0"/>
                <w:bCs w:val="0"/>
                <w:i w:val="0"/>
                <w:iCs w:val="0"/>
                <w:webHidden/>
                <w:color w:val="auto"/>
              </w:rPr>
              <w:tab/>
            </w:r>
            <w:r w:rsidR="00381A5D">
              <w:rPr>
                <w:rFonts w:ascii="Arial" w:hAnsi="Arial" w:cs="Arial"/>
                <w:b w:val="0"/>
                <w:bCs w:val="0"/>
                <w:webHidden/>
              </w:rPr>
              <w:t>11</w:t>
            </w:r>
          </w:p>
          <w:p w14:paraId="707009D8" w14:textId="1F7029F6" w:rsidR="0017165B" w:rsidRPr="0017165B" w:rsidRDefault="0017165B" w:rsidP="0017165B">
            <w:pPr>
              <w:pStyle w:val="Level2"/>
              <w:rPr>
                <w:b w:val="0"/>
                <w:bCs w:val="0"/>
                <w:i w:val="0"/>
                <w:iCs w:val="0"/>
              </w:rPr>
            </w:pPr>
            <w:r w:rsidRPr="0017165B">
              <w:rPr>
                <w:rFonts w:ascii="Arial" w:hAnsi="Arial" w:cs="Arial"/>
                <w:b w:val="0"/>
                <w:bCs w:val="0"/>
                <w:i w:val="0"/>
                <w:iCs w:val="0"/>
                <w:color w:val="auto"/>
              </w:rPr>
              <w:t>Results Improvement</w:t>
            </w:r>
            <w:r w:rsidRPr="0017165B">
              <w:rPr>
                <w:b w:val="0"/>
                <w:bCs w:val="0"/>
                <w:i w:val="0"/>
                <w:iCs w:val="0"/>
                <w:webHidden/>
                <w:color w:val="auto"/>
              </w:rPr>
              <w:tab/>
            </w:r>
            <w:r w:rsidR="00381A5D">
              <w:rPr>
                <w:rFonts w:ascii="Arial" w:hAnsi="Arial" w:cs="Arial"/>
                <w:b w:val="0"/>
                <w:bCs w:val="0"/>
                <w:webHidden/>
              </w:rPr>
              <w:t>12</w:t>
            </w:r>
          </w:p>
          <w:p w14:paraId="76AD84DB" w14:textId="02A09CD8" w:rsidR="00E23F85" w:rsidRDefault="00E23F85" w:rsidP="0017165B">
            <w:pPr>
              <w:jc w:val="left"/>
            </w:pPr>
          </w:p>
        </w:tc>
      </w:tr>
    </w:tbl>
    <w:p w14:paraId="518C084E" w14:textId="3DB73358" w:rsidR="00E23F85" w:rsidRDefault="00E23F85" w:rsidP="008166BE"/>
    <w:p w14:paraId="38397CCD" w14:textId="1075A967" w:rsidR="00871C19" w:rsidRDefault="00871C19" w:rsidP="008166BE"/>
    <w:p w14:paraId="0CF0A199" w14:textId="06742182" w:rsidR="00871C19" w:rsidRDefault="00871C19" w:rsidP="008166BE"/>
    <w:p w14:paraId="3036312C" w14:textId="2A0940A0" w:rsidR="00871C19" w:rsidRDefault="00871C19" w:rsidP="008166BE"/>
    <w:p w14:paraId="4000F338" w14:textId="7F7F94EA" w:rsidR="00871C19" w:rsidRDefault="00871C19" w:rsidP="008166BE"/>
    <w:p w14:paraId="5C80D296" w14:textId="551BAED1" w:rsidR="00871C19" w:rsidRDefault="00871C19" w:rsidP="008166BE"/>
    <w:tbl>
      <w:tblPr>
        <w:tblpPr w:leftFromText="180" w:rightFromText="180" w:horzAnchor="margin" w:tblpY="366"/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9922"/>
        <w:gridCol w:w="425"/>
      </w:tblGrid>
      <w:tr w:rsidR="00871C19" w14:paraId="615F0E3B" w14:textId="77777777" w:rsidTr="00381A5D">
        <w:trPr>
          <w:trHeight w:val="6192"/>
        </w:trPr>
        <w:tc>
          <w:tcPr>
            <w:tcW w:w="426" w:type="dxa"/>
          </w:tcPr>
          <w:p w14:paraId="499AA4EB" w14:textId="77777777" w:rsidR="00871C19" w:rsidRDefault="00871C19" w:rsidP="00E80E79"/>
          <w:p w14:paraId="6FCC3792" w14:textId="77777777" w:rsidR="00871C19" w:rsidRDefault="00871C19" w:rsidP="00E80E79"/>
          <w:p w14:paraId="37903A10" w14:textId="77777777" w:rsidR="00871C19" w:rsidRDefault="00871C19" w:rsidP="00E80E79"/>
          <w:p w14:paraId="147DE0D1" w14:textId="77777777" w:rsidR="00871C19" w:rsidRDefault="00871C19" w:rsidP="00E80E79"/>
          <w:p w14:paraId="295D42F6" w14:textId="77777777" w:rsidR="00871C19" w:rsidRDefault="00871C19" w:rsidP="00E80E79"/>
          <w:p w14:paraId="6BEB5655" w14:textId="77777777" w:rsidR="00871C19" w:rsidRDefault="00871C19" w:rsidP="00E80E79"/>
          <w:p w14:paraId="6920ED5B" w14:textId="77777777" w:rsidR="00871C19" w:rsidRDefault="00871C19" w:rsidP="00E80E79"/>
          <w:p w14:paraId="149E09F4" w14:textId="77777777" w:rsidR="00871C19" w:rsidRDefault="00871C19" w:rsidP="00E80E79"/>
          <w:p w14:paraId="633B8DDE" w14:textId="77777777" w:rsidR="00871C19" w:rsidRDefault="00871C19" w:rsidP="00E80E79"/>
          <w:p w14:paraId="673D876F" w14:textId="77777777" w:rsidR="00871C19" w:rsidRDefault="00871C19" w:rsidP="00E80E79"/>
          <w:p w14:paraId="0CC609EE" w14:textId="77777777" w:rsidR="00871C19" w:rsidRDefault="00871C19" w:rsidP="00E80E79"/>
          <w:p w14:paraId="1D145E77" w14:textId="77777777" w:rsidR="00871C19" w:rsidRDefault="00871C19" w:rsidP="00E80E79"/>
          <w:p w14:paraId="7FC1912E" w14:textId="77777777" w:rsidR="00871C19" w:rsidRDefault="00871C19" w:rsidP="00E80E79"/>
          <w:p w14:paraId="487AF016" w14:textId="77777777" w:rsidR="00871C19" w:rsidRDefault="00871C19" w:rsidP="00E80E79"/>
          <w:p w14:paraId="1163FC5F" w14:textId="77777777" w:rsidR="00871C19" w:rsidRDefault="00871C19" w:rsidP="00E80E79"/>
          <w:p w14:paraId="73696365" w14:textId="77777777" w:rsidR="00871C19" w:rsidRDefault="00871C19" w:rsidP="00E80E79"/>
          <w:p w14:paraId="67103CFA" w14:textId="77777777" w:rsidR="00871C19" w:rsidRDefault="00871C19" w:rsidP="00E80E79"/>
          <w:p w14:paraId="250CBAE1" w14:textId="77777777" w:rsidR="00871C19" w:rsidRDefault="00871C19" w:rsidP="00E80E79"/>
          <w:p w14:paraId="26C6F7BC" w14:textId="77777777" w:rsidR="00871C19" w:rsidRDefault="00871C19" w:rsidP="00E80E79"/>
          <w:p w14:paraId="0DA083C3" w14:textId="09A30A87" w:rsidR="00871C19" w:rsidRDefault="00871C19" w:rsidP="00E80E79"/>
        </w:tc>
        <w:tc>
          <w:tcPr>
            <w:tcW w:w="9922" w:type="dxa"/>
          </w:tcPr>
          <w:p w14:paraId="61EB8137" w14:textId="77777777" w:rsidR="00871C19" w:rsidRPr="00122C7B" w:rsidRDefault="00871C19" w:rsidP="00E80E79">
            <w:pPr>
              <w:pStyle w:val="Text"/>
              <w:rPr>
                <w:b/>
                <w:bCs/>
                <w:sz w:val="22"/>
                <w:szCs w:val="22"/>
              </w:rPr>
            </w:pPr>
            <w:r w:rsidRPr="00122C7B">
              <w:rPr>
                <w:b/>
                <w:bCs/>
                <w:sz w:val="22"/>
                <w:szCs w:val="22"/>
              </w:rPr>
              <w:t xml:space="preserve">Exploratory Data Analysis </w:t>
            </w:r>
          </w:p>
          <w:p w14:paraId="22C90FB9" w14:textId="77777777" w:rsidR="00871C19" w:rsidRPr="00737DA3" w:rsidRDefault="00871C19" w:rsidP="00E80E79">
            <w:pPr>
              <w:pStyle w:val="Text"/>
              <w:rPr>
                <w:sz w:val="22"/>
                <w:szCs w:val="22"/>
              </w:rPr>
            </w:pPr>
          </w:p>
          <w:p w14:paraId="166CDF89" w14:textId="77777777" w:rsidR="00871C19" w:rsidRPr="00737DA3" w:rsidRDefault="00871C19" w:rsidP="00E80E79">
            <w:pPr>
              <w:pStyle w:val="Text"/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 xml:space="preserve">We need to Explore our data to answer some important questions  </w:t>
            </w:r>
          </w:p>
          <w:p w14:paraId="69C84E81" w14:textId="77777777" w:rsidR="00871C19" w:rsidRPr="00737DA3" w:rsidRDefault="00871C19" w:rsidP="00E80E79">
            <w:pPr>
              <w:pStyle w:val="Text"/>
              <w:rPr>
                <w:sz w:val="22"/>
                <w:szCs w:val="22"/>
              </w:rPr>
            </w:pPr>
          </w:p>
          <w:p w14:paraId="44788C7F" w14:textId="77777777" w:rsidR="00871C19" w:rsidRPr="00737DA3" w:rsidRDefault="00871C19" w:rsidP="00E80E79">
            <w:pPr>
              <w:pStyle w:val="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 xml:space="preserve">What is the form of the data? </w:t>
            </w:r>
          </w:p>
          <w:p w14:paraId="5FB2B19C" w14:textId="77777777" w:rsidR="00871C19" w:rsidRPr="00737DA3" w:rsidRDefault="00871C19" w:rsidP="00E80E79">
            <w:pPr>
              <w:pStyle w:val="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 xml:space="preserve">Structured </w:t>
            </w:r>
          </w:p>
          <w:p w14:paraId="6554A6D4" w14:textId="77777777" w:rsidR="00871C19" w:rsidRPr="00737DA3" w:rsidRDefault="00871C19" w:rsidP="003B7E43">
            <w:pPr>
              <w:pStyle w:val="Text"/>
              <w:numPr>
                <w:ilvl w:val="0"/>
                <w:numId w:val="3"/>
              </w:numPr>
              <w:ind w:left="1976"/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CSV file</w:t>
            </w:r>
          </w:p>
          <w:p w14:paraId="7B910833" w14:textId="77777777" w:rsidR="00871C19" w:rsidRPr="00737DA3" w:rsidRDefault="00871C19" w:rsidP="003B7E43">
            <w:pPr>
              <w:pStyle w:val="Text"/>
              <w:numPr>
                <w:ilvl w:val="0"/>
                <w:numId w:val="3"/>
              </w:numPr>
              <w:ind w:left="1976"/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SQL DB</w:t>
            </w:r>
          </w:p>
          <w:p w14:paraId="05F49008" w14:textId="77777777" w:rsidR="00871C19" w:rsidRPr="00737DA3" w:rsidRDefault="00871C19" w:rsidP="00E80E79">
            <w:pPr>
              <w:pStyle w:val="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Unstructured</w:t>
            </w:r>
          </w:p>
          <w:p w14:paraId="12462DFE" w14:textId="77777777" w:rsidR="00871C19" w:rsidRPr="00737DA3" w:rsidRDefault="00871C19" w:rsidP="003B7E43">
            <w:pPr>
              <w:pStyle w:val="Text"/>
              <w:numPr>
                <w:ilvl w:val="0"/>
                <w:numId w:val="4"/>
              </w:numPr>
              <w:ind w:left="1796" w:hanging="180"/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Text</w:t>
            </w:r>
          </w:p>
          <w:p w14:paraId="52B51A0F" w14:textId="72826CDC" w:rsidR="00122C7B" w:rsidRDefault="00871C19" w:rsidP="003B7E43">
            <w:pPr>
              <w:pStyle w:val="Text"/>
              <w:numPr>
                <w:ilvl w:val="0"/>
                <w:numId w:val="4"/>
              </w:numPr>
              <w:ind w:left="1796" w:hanging="180"/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Images</w:t>
            </w:r>
          </w:p>
          <w:p w14:paraId="10973447" w14:textId="070FD9B3" w:rsidR="00302787" w:rsidRPr="00302787" w:rsidRDefault="00302787" w:rsidP="00302787">
            <w:pPr>
              <w:pStyle w:val="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the data have labels?</w:t>
            </w:r>
          </w:p>
          <w:p w14:paraId="436B4611" w14:textId="77777777" w:rsidR="00871C19" w:rsidRPr="00737DA3" w:rsidRDefault="00871C19" w:rsidP="00E80E79">
            <w:pPr>
              <w:pStyle w:val="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How many instances does the data have?</w:t>
            </w:r>
          </w:p>
          <w:p w14:paraId="056BC4CF" w14:textId="77777777" w:rsidR="00871C19" w:rsidRPr="00737DA3" w:rsidRDefault="00871C19" w:rsidP="00E80E79">
            <w:pPr>
              <w:pStyle w:val="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 xml:space="preserve">Small Dataset – less than 10000 Instances </w:t>
            </w:r>
          </w:p>
          <w:p w14:paraId="7E63E0C2" w14:textId="07D72FC1" w:rsidR="00122C7B" w:rsidRPr="00122C7B" w:rsidRDefault="00871C19" w:rsidP="00122C7B">
            <w:pPr>
              <w:pStyle w:val="Tex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 xml:space="preserve">Large Dataset – more than 10000 Instances </w:t>
            </w:r>
          </w:p>
          <w:p w14:paraId="042B0037" w14:textId="77777777" w:rsidR="00871C19" w:rsidRPr="00737DA3" w:rsidRDefault="00871C19" w:rsidP="00E80E79">
            <w:pPr>
              <w:pStyle w:val="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How many features does the data have?</w:t>
            </w:r>
          </w:p>
          <w:p w14:paraId="00B3E685" w14:textId="77777777" w:rsidR="00871C19" w:rsidRPr="00737DA3" w:rsidRDefault="00871C19" w:rsidP="003B7E43">
            <w:pPr>
              <w:pStyle w:val="Tex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 xml:space="preserve">Multidimensional Dataset </w:t>
            </w:r>
          </w:p>
          <w:p w14:paraId="109F3A0F" w14:textId="77777777" w:rsidR="00871C19" w:rsidRPr="00737DA3" w:rsidRDefault="00871C19" w:rsidP="003B7E43">
            <w:pPr>
              <w:pStyle w:val="Tex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Small Dataset – less than 10 dimensions</w:t>
            </w:r>
          </w:p>
          <w:p w14:paraId="6204883D" w14:textId="2E6F50C1" w:rsidR="00122C7B" w:rsidRPr="00122C7B" w:rsidRDefault="00871C19" w:rsidP="003B7E43">
            <w:pPr>
              <w:pStyle w:val="Tex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 xml:space="preserve">Large Dataset – more than 10 dimensions  </w:t>
            </w:r>
          </w:p>
          <w:p w14:paraId="0C3DA8C9" w14:textId="32AE9972" w:rsidR="00871C19" w:rsidRPr="00737DA3" w:rsidRDefault="00871C19" w:rsidP="00E80E79">
            <w:pPr>
              <w:pStyle w:val="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What is the</w:t>
            </w:r>
            <w:r w:rsidR="00686242" w:rsidRPr="00737DA3">
              <w:rPr>
                <w:sz w:val="22"/>
                <w:szCs w:val="22"/>
              </w:rPr>
              <w:t xml:space="preserve"> </w:t>
            </w:r>
            <w:r w:rsidRPr="00737DA3">
              <w:rPr>
                <w:sz w:val="22"/>
                <w:szCs w:val="22"/>
              </w:rPr>
              <w:t xml:space="preserve">type of each </w:t>
            </w:r>
            <w:r w:rsidR="00686242" w:rsidRPr="00737DA3">
              <w:rPr>
                <w:sz w:val="22"/>
                <w:szCs w:val="22"/>
              </w:rPr>
              <w:t>feature</w:t>
            </w:r>
            <w:r w:rsidRPr="00737DA3">
              <w:rPr>
                <w:sz w:val="22"/>
                <w:szCs w:val="22"/>
              </w:rPr>
              <w:t>?</w:t>
            </w:r>
          </w:p>
          <w:p w14:paraId="3480EA75" w14:textId="64FD497B" w:rsidR="00871C19" w:rsidRPr="00737DA3" w:rsidRDefault="00871C19" w:rsidP="003B7E43">
            <w:pPr>
              <w:pStyle w:val="Tex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Quantitative (Interval)</w:t>
            </w:r>
          </w:p>
          <w:p w14:paraId="5A1142EE" w14:textId="2602D9DF" w:rsidR="00122C7B" w:rsidRPr="00122C7B" w:rsidRDefault="00871C19" w:rsidP="003B7E43">
            <w:pPr>
              <w:pStyle w:val="Tex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Qualitative (Nominal)</w:t>
            </w:r>
          </w:p>
          <w:p w14:paraId="70A6F84C" w14:textId="77777777" w:rsidR="00871C19" w:rsidRPr="00737DA3" w:rsidRDefault="00871C19" w:rsidP="00E80E79">
            <w:pPr>
              <w:pStyle w:val="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How to describe the data?</w:t>
            </w:r>
          </w:p>
          <w:p w14:paraId="50907345" w14:textId="77777777" w:rsidR="00871C19" w:rsidRPr="00737DA3" w:rsidRDefault="00871C19" w:rsidP="003B7E43">
            <w:pPr>
              <w:pStyle w:val="Tex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 xml:space="preserve">Sample/Population </w:t>
            </w:r>
          </w:p>
          <w:p w14:paraId="50A2FB0D" w14:textId="08B5A5E4" w:rsidR="00871C19" w:rsidRDefault="00871C19" w:rsidP="003B7E43">
            <w:pPr>
              <w:pStyle w:val="Tex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Central Tendency (Mean, Median or Mode)</w:t>
            </w:r>
          </w:p>
          <w:p w14:paraId="3BA9D9A5" w14:textId="77777777" w:rsidR="00122C7B" w:rsidRDefault="00122C7B" w:rsidP="00122C7B">
            <w:pPr>
              <w:pStyle w:val="Text"/>
              <w:ind w:left="1562"/>
              <w:rPr>
                <w:sz w:val="22"/>
                <w:szCs w:val="22"/>
              </w:rPr>
            </w:pPr>
          </w:p>
          <w:p w14:paraId="734F3E81" w14:textId="7CB5538A" w:rsidR="00CA01DE" w:rsidRPr="00737DA3" w:rsidRDefault="00CA01DE" w:rsidP="00CA01DE">
            <w:pPr>
              <w:pStyle w:val="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 there Outliers?</w:t>
            </w:r>
          </w:p>
          <w:p w14:paraId="06FDF192" w14:textId="2D4D19E4" w:rsidR="00737DA3" w:rsidRDefault="00737DA3" w:rsidP="00737DA3">
            <w:pPr>
              <w:pStyle w:val="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Are there any Null/Missing values?</w:t>
            </w:r>
          </w:p>
          <w:p w14:paraId="01E719F9" w14:textId="6CE9BD55" w:rsidR="00730A20" w:rsidRDefault="00730A20" w:rsidP="00737DA3">
            <w:pPr>
              <w:pStyle w:val="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does The Visualization tell us?</w:t>
            </w:r>
          </w:p>
          <w:p w14:paraId="5E114809" w14:textId="5A9455B7" w:rsidR="00E12802" w:rsidRPr="00737DA3" w:rsidRDefault="00E12802" w:rsidP="00737DA3">
            <w:pPr>
              <w:pStyle w:val="Tex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the Data normally distributed?</w:t>
            </w:r>
          </w:p>
          <w:p w14:paraId="287A2222" w14:textId="77777777" w:rsidR="00A9424E" w:rsidRPr="00737DA3" w:rsidRDefault="00A9424E" w:rsidP="00E80E79">
            <w:pPr>
              <w:pStyle w:val="Text"/>
              <w:rPr>
                <w:sz w:val="22"/>
                <w:szCs w:val="22"/>
              </w:rPr>
            </w:pPr>
          </w:p>
          <w:p w14:paraId="78FB52DB" w14:textId="369F5E2A" w:rsidR="00871C19" w:rsidRPr="00737DA3" w:rsidRDefault="00A9424E" w:rsidP="00381A5D">
            <w:pPr>
              <w:pStyle w:val="Text"/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Findings</w:t>
            </w:r>
          </w:p>
          <w:p w14:paraId="6FD79422" w14:textId="77777777" w:rsidR="00A9424E" w:rsidRDefault="00A9424E" w:rsidP="00A9424E">
            <w:pPr>
              <w:pStyle w:val="Text"/>
              <w:ind w:left="8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data we will work on is </w:t>
            </w:r>
          </w:p>
          <w:p w14:paraId="3FDC5137" w14:textId="37A473D5" w:rsidR="00A9424E" w:rsidRDefault="00A9424E" w:rsidP="003B7E43">
            <w:pPr>
              <w:pStyle w:val="Text"/>
              <w:numPr>
                <w:ilvl w:val="3"/>
                <w:numId w:val="8"/>
              </w:numPr>
              <w:ind w:left="15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Structured data in a CSV file </w:t>
            </w:r>
          </w:p>
          <w:p w14:paraId="3AFC9031" w14:textId="000949BA" w:rsidR="00302787" w:rsidRDefault="00302787" w:rsidP="003B7E43">
            <w:pPr>
              <w:pStyle w:val="Text"/>
              <w:numPr>
                <w:ilvl w:val="3"/>
                <w:numId w:val="8"/>
              </w:numPr>
              <w:ind w:left="15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data is Unlabeled </w:t>
            </w:r>
          </w:p>
          <w:p w14:paraId="7669EC44" w14:textId="67FFD8C8" w:rsidR="00686242" w:rsidRDefault="00A9424E" w:rsidP="003B7E43">
            <w:pPr>
              <w:pStyle w:val="Text"/>
              <w:numPr>
                <w:ilvl w:val="3"/>
                <w:numId w:val="8"/>
              </w:numPr>
              <w:ind w:left="15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Small Dataset – it has 200 instances</w:t>
            </w:r>
          </w:p>
          <w:p w14:paraId="099F9FE1" w14:textId="77777777" w:rsidR="00686242" w:rsidRPr="00A9424E" w:rsidRDefault="00686242" w:rsidP="003B7E43">
            <w:pPr>
              <w:pStyle w:val="Text"/>
              <w:numPr>
                <w:ilvl w:val="3"/>
                <w:numId w:val="8"/>
              </w:numPr>
              <w:ind w:left="15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Small Multidimensional Dataset </w:t>
            </w:r>
            <w:r w:rsidRPr="00737DA3">
              <w:rPr>
                <w:sz w:val="22"/>
                <w:szCs w:val="22"/>
              </w:rPr>
              <w:t xml:space="preserve">– it has 5 features </w:t>
            </w:r>
          </w:p>
          <w:p w14:paraId="14CC18EC" w14:textId="1A2A81AD" w:rsidR="00686242" w:rsidRDefault="00686242" w:rsidP="003B7E43">
            <w:pPr>
              <w:pStyle w:val="Text"/>
              <w:numPr>
                <w:ilvl w:val="3"/>
                <w:numId w:val="8"/>
              </w:numPr>
              <w:ind w:left="15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There are 2 types of Features </w:t>
            </w:r>
          </w:p>
          <w:p w14:paraId="218B0C17" w14:textId="0DD80AC5" w:rsidR="00686242" w:rsidRPr="00686242" w:rsidRDefault="00BC37DB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 xml:space="preserve">3 </w:t>
            </w:r>
            <w:r w:rsidR="00686242" w:rsidRPr="00737DA3">
              <w:rPr>
                <w:sz w:val="22"/>
                <w:szCs w:val="22"/>
              </w:rPr>
              <w:t>Quantitative</w:t>
            </w:r>
            <w:r w:rsidRPr="00737DA3">
              <w:rPr>
                <w:sz w:val="22"/>
                <w:szCs w:val="22"/>
              </w:rPr>
              <w:t xml:space="preserve"> Features (Interval)</w:t>
            </w:r>
          </w:p>
          <w:p w14:paraId="47A947A7" w14:textId="084F43E6" w:rsidR="00686242" w:rsidRDefault="00686242" w:rsidP="003B7E43">
            <w:pPr>
              <w:pStyle w:val="Tex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686242">
              <w:rPr>
                <w:sz w:val="22"/>
                <w:szCs w:val="22"/>
              </w:rPr>
              <w:t>Age</w:t>
            </w:r>
            <w:r w:rsidR="00BC37DB">
              <w:rPr>
                <w:sz w:val="22"/>
                <w:szCs w:val="22"/>
              </w:rPr>
              <w:t xml:space="preserve"> </w:t>
            </w:r>
          </w:p>
          <w:p w14:paraId="318DAFEF" w14:textId="77777777" w:rsidR="00686242" w:rsidRDefault="00686242" w:rsidP="003B7E43">
            <w:pPr>
              <w:pStyle w:val="Tex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686242">
              <w:rPr>
                <w:sz w:val="22"/>
                <w:szCs w:val="22"/>
              </w:rPr>
              <w:t xml:space="preserve">Annual Income </w:t>
            </w:r>
          </w:p>
          <w:p w14:paraId="2520B79F" w14:textId="7BA30021" w:rsidR="00686242" w:rsidRDefault="00686242" w:rsidP="003B7E43">
            <w:pPr>
              <w:pStyle w:val="Tex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686242">
              <w:rPr>
                <w:sz w:val="22"/>
                <w:szCs w:val="22"/>
              </w:rPr>
              <w:t>Spending Score</w:t>
            </w:r>
          </w:p>
          <w:p w14:paraId="5AFE532C" w14:textId="137F5408" w:rsidR="00686242" w:rsidRDefault="00686242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Qualitative </w:t>
            </w:r>
          </w:p>
          <w:p w14:paraId="16C7777F" w14:textId="17A3533D" w:rsidR="00BC37DB" w:rsidRPr="00686242" w:rsidRDefault="00BC37DB" w:rsidP="003B7E43">
            <w:pPr>
              <w:pStyle w:val="Text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ID (numerical categories 1:199)</w:t>
            </w:r>
          </w:p>
          <w:p w14:paraId="492DECAB" w14:textId="2FDF4C20" w:rsidR="00686242" w:rsidRPr="00122C7B" w:rsidRDefault="00686242" w:rsidP="003B7E43">
            <w:pPr>
              <w:pStyle w:val="Tex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Gender </w:t>
            </w:r>
            <w:r w:rsidR="00BC37DB">
              <w:rPr>
                <w:sz w:val="22"/>
                <w:szCs w:val="22"/>
              </w:rPr>
              <w:t>(labels: Female-Male)</w:t>
            </w:r>
          </w:p>
          <w:p w14:paraId="5D1AE626" w14:textId="0C32FB85" w:rsidR="00686242" w:rsidRDefault="00BC37DB" w:rsidP="003B7E43">
            <w:pPr>
              <w:pStyle w:val="Text"/>
              <w:numPr>
                <w:ilvl w:val="3"/>
                <w:numId w:val="8"/>
              </w:numPr>
              <w:ind w:left="15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Dataset is a Sample</w:t>
            </w:r>
            <w:r w:rsidR="00737DA3">
              <w:rPr>
                <w:sz w:val="22"/>
                <w:szCs w:val="22"/>
              </w:rPr>
              <w:t xml:space="preserve"> of 200 instances,</w:t>
            </w:r>
            <w:r>
              <w:rPr>
                <w:sz w:val="22"/>
                <w:szCs w:val="22"/>
              </w:rPr>
              <w:t xml:space="preserve"> and we can describe it as follows:</w:t>
            </w:r>
          </w:p>
          <w:p w14:paraId="056FE2E5" w14:textId="5283D37B" w:rsidR="00BC37DB" w:rsidRDefault="00BC37DB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Age </w:t>
            </w:r>
          </w:p>
          <w:p w14:paraId="2654EB2E" w14:textId="123ECF49" w:rsidR="00BC37DB" w:rsidRPr="00737DA3" w:rsidRDefault="00737DA3" w:rsidP="003B7E43">
            <w:pPr>
              <w:pStyle w:val="Tex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customers' age ranges from 18 to 70 y/o</w:t>
            </w:r>
            <w:r>
              <w:rPr>
                <w:sz w:val="22"/>
                <w:szCs w:val="22"/>
              </w:rPr>
              <w:t>.</w:t>
            </w:r>
          </w:p>
          <w:p w14:paraId="07D1B0F7" w14:textId="00E953C1" w:rsidR="00737DA3" w:rsidRPr="00737DA3" w:rsidRDefault="00737DA3" w:rsidP="003B7E43">
            <w:pPr>
              <w:pStyle w:val="Tex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mean and median are slightly close that means there is No Outliers</w:t>
            </w:r>
            <w:r>
              <w:rPr>
                <w:sz w:val="22"/>
                <w:szCs w:val="22"/>
              </w:rPr>
              <w:t>.</w:t>
            </w:r>
          </w:p>
          <w:p w14:paraId="5895B569" w14:textId="77777777" w:rsidR="00737DA3" w:rsidRDefault="00737DA3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 xml:space="preserve">Annual Income </w:t>
            </w:r>
          </w:p>
          <w:p w14:paraId="3E03C775" w14:textId="1F0C01EF" w:rsidR="00737DA3" w:rsidRDefault="00737DA3" w:rsidP="003B7E43">
            <w:pPr>
              <w:pStyle w:val="Tex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Customers` </w:t>
            </w:r>
            <w:r w:rsidRPr="00737DA3">
              <w:rPr>
                <w:sz w:val="22"/>
                <w:szCs w:val="22"/>
              </w:rPr>
              <w:t>annual income ranges from 15K$ to 137K$</w:t>
            </w:r>
          </w:p>
          <w:p w14:paraId="2AB2F95B" w14:textId="69E49307" w:rsidR="00737DA3" w:rsidRPr="00737DA3" w:rsidRDefault="00737DA3" w:rsidP="003B7E43">
            <w:pPr>
              <w:pStyle w:val="Tex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737DA3">
              <w:rPr>
                <w:sz w:val="22"/>
                <w:szCs w:val="22"/>
              </w:rPr>
              <w:t>Customers who are 49 y/o and more earns more than 75% of other customers</w:t>
            </w:r>
            <w:r>
              <w:rPr>
                <w:sz w:val="22"/>
                <w:szCs w:val="22"/>
              </w:rPr>
              <w:t xml:space="preserve"> </w:t>
            </w:r>
            <w:r w:rsidRPr="00737DA3">
              <w:rPr>
                <w:sz w:val="22"/>
                <w:szCs w:val="22"/>
              </w:rPr>
              <w:t>and their spending score is 73 or higher</w:t>
            </w:r>
            <w:r>
              <w:rPr>
                <w:sz w:val="22"/>
                <w:szCs w:val="22"/>
              </w:rPr>
              <w:t>.</w:t>
            </w:r>
          </w:p>
          <w:p w14:paraId="091F9351" w14:textId="25ABD8A3" w:rsidR="00686242" w:rsidRDefault="00737DA3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Spending Score </w:t>
            </w:r>
          </w:p>
          <w:p w14:paraId="4CA2A7C0" w14:textId="02BC225D" w:rsidR="00737DA3" w:rsidRDefault="00E34CCD" w:rsidP="003B7E43">
            <w:pPr>
              <w:pStyle w:val="Tex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average spending score is 50 </w:t>
            </w:r>
          </w:p>
          <w:p w14:paraId="23FE3742" w14:textId="353EA893" w:rsidR="00E34CCD" w:rsidRDefault="00E34CCD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general, </w:t>
            </w:r>
            <w:r w:rsidRPr="00E34CCD">
              <w:rPr>
                <w:sz w:val="22"/>
                <w:szCs w:val="22"/>
              </w:rPr>
              <w:t xml:space="preserve">about 50% of Customers are </w:t>
            </w:r>
          </w:p>
          <w:p w14:paraId="004D36A7" w14:textId="63147CA2" w:rsidR="00E34CCD" w:rsidRPr="00E34CCD" w:rsidRDefault="00E34CCD" w:rsidP="003B7E43">
            <w:pPr>
              <w:pStyle w:val="Tex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E34CCD">
              <w:rPr>
                <w:sz w:val="22"/>
                <w:szCs w:val="22"/>
              </w:rPr>
              <w:t>more than 36 y/o</w:t>
            </w:r>
          </w:p>
          <w:p w14:paraId="6926B1AD" w14:textId="2D3664BC" w:rsidR="00E34CCD" w:rsidRDefault="00E34CCD" w:rsidP="003B7E43">
            <w:pPr>
              <w:pStyle w:val="Tex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E34CCD">
              <w:rPr>
                <w:sz w:val="22"/>
                <w:szCs w:val="22"/>
              </w:rPr>
              <w:t xml:space="preserve">earn more than 61.5K$ per year </w:t>
            </w:r>
          </w:p>
          <w:p w14:paraId="77A6A26C" w14:textId="5A9201B4" w:rsidR="00892CD0" w:rsidRDefault="00E34CCD" w:rsidP="009E33C0">
            <w:pPr>
              <w:pStyle w:val="Tex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E34CCD">
              <w:rPr>
                <w:sz w:val="22"/>
                <w:szCs w:val="22"/>
              </w:rPr>
              <w:t>and have Spending Score more than 50</w:t>
            </w:r>
          </w:p>
          <w:p w14:paraId="2E583B79" w14:textId="77777777" w:rsidR="00620184" w:rsidRPr="009E33C0" w:rsidRDefault="00620184" w:rsidP="00620184">
            <w:pPr>
              <w:pStyle w:val="Text"/>
              <w:ind w:left="2966"/>
              <w:rPr>
                <w:sz w:val="22"/>
                <w:szCs w:val="22"/>
              </w:rPr>
            </w:pPr>
          </w:p>
          <w:p w14:paraId="31B0DDF9" w14:textId="2C313AB9" w:rsidR="00686242" w:rsidRDefault="00CA01DE" w:rsidP="003B7E43">
            <w:pPr>
              <w:pStyle w:val="Text"/>
              <w:numPr>
                <w:ilvl w:val="3"/>
                <w:numId w:val="8"/>
              </w:numPr>
              <w:ind w:left="15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are Outliers in the Annual Salary column</w:t>
            </w:r>
            <w:r w:rsidR="00892CD0">
              <w:rPr>
                <w:sz w:val="22"/>
                <w:szCs w:val="22"/>
              </w:rPr>
              <w:t xml:space="preserve"> (137)</w:t>
            </w:r>
          </w:p>
          <w:p w14:paraId="7EA210E0" w14:textId="2F5BE16D" w:rsidR="00892CD0" w:rsidRDefault="00892CD0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 investigation these Outliers do not affect our data for many reasons</w:t>
            </w:r>
          </w:p>
          <w:p w14:paraId="369BA86B" w14:textId="7C08E615" w:rsidR="00892CD0" w:rsidRDefault="00892CD0" w:rsidP="003B7E43">
            <w:pPr>
              <w:pStyle w:val="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Mean and median are slightly close </w:t>
            </w:r>
          </w:p>
          <w:p w14:paraId="676635B5" w14:textId="77777777" w:rsidR="00892CD0" w:rsidRDefault="00892CD0" w:rsidP="003B7E43">
            <w:pPr>
              <w:pStyle w:val="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They had no effect on the model performance </w:t>
            </w:r>
          </w:p>
          <w:p w14:paraId="731266AC" w14:textId="77777777" w:rsidR="00122C7B" w:rsidRDefault="00892CD0" w:rsidP="003B7E43">
            <w:pPr>
              <w:pStyle w:val="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reliable, in this city some employees earn more than 137K$ per year  </w:t>
            </w:r>
          </w:p>
          <w:p w14:paraId="7C6FA8AA" w14:textId="5AD68753" w:rsidR="00892CD0" w:rsidRDefault="00892CD0" w:rsidP="00122C7B">
            <w:pPr>
              <w:pStyle w:val="Text"/>
              <w:ind w:left="29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7DE7F334" w14:textId="083CEC24" w:rsidR="00686242" w:rsidRDefault="008F7645" w:rsidP="003B7E43">
            <w:pPr>
              <w:pStyle w:val="Text"/>
              <w:numPr>
                <w:ilvl w:val="3"/>
                <w:numId w:val="8"/>
              </w:numPr>
              <w:ind w:left="15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There are no Null/ missing values </w:t>
            </w:r>
          </w:p>
          <w:p w14:paraId="243BD4B5" w14:textId="39ABFBD5" w:rsidR="00730A20" w:rsidRDefault="00730A20" w:rsidP="003B7E43">
            <w:pPr>
              <w:pStyle w:val="Text"/>
              <w:numPr>
                <w:ilvl w:val="3"/>
                <w:numId w:val="8"/>
              </w:numPr>
              <w:ind w:left="15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Visualization </w:t>
            </w:r>
          </w:p>
          <w:p w14:paraId="15E8DDE4" w14:textId="6EF3D5B0" w:rsidR="00730A20" w:rsidRDefault="00730A20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Figure 1 {3 Box plots}</w:t>
            </w:r>
          </w:p>
          <w:p w14:paraId="00597A83" w14:textId="18D649C8" w:rsidR="00730A20" w:rsidRPr="00730A20" w:rsidRDefault="00730A20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730A20">
              <w:rPr>
                <w:sz w:val="22"/>
                <w:szCs w:val="22"/>
              </w:rPr>
              <w:t>Age</w:t>
            </w:r>
          </w:p>
          <w:p w14:paraId="3BA51711" w14:textId="77777777" w:rsidR="00A27D84" w:rsidRDefault="00730A20" w:rsidP="003B7E43">
            <w:pPr>
              <w:pStyle w:val="Text"/>
              <w:numPr>
                <w:ilvl w:val="0"/>
                <w:numId w:val="17"/>
              </w:numPr>
              <w:ind w:left="3686"/>
              <w:rPr>
                <w:sz w:val="22"/>
                <w:szCs w:val="22"/>
              </w:rPr>
            </w:pPr>
            <w:r w:rsidRPr="00730A20">
              <w:rPr>
                <w:sz w:val="22"/>
                <w:szCs w:val="22"/>
              </w:rPr>
              <w:t xml:space="preserve">IQR from 28 to 48 </w:t>
            </w:r>
          </w:p>
          <w:p w14:paraId="1D51D944" w14:textId="3C58F468" w:rsidR="00730A20" w:rsidRPr="00A27D84" w:rsidRDefault="00730A20" w:rsidP="003B7E43">
            <w:pPr>
              <w:pStyle w:val="Text"/>
              <w:numPr>
                <w:ilvl w:val="0"/>
                <w:numId w:val="17"/>
              </w:numPr>
              <w:ind w:left="3686"/>
              <w:rPr>
                <w:sz w:val="22"/>
                <w:szCs w:val="22"/>
              </w:rPr>
            </w:pPr>
            <w:r w:rsidRPr="00A27D84">
              <w:rPr>
                <w:sz w:val="22"/>
                <w:szCs w:val="22"/>
              </w:rPr>
              <w:t>50% of our Customers ranges from 28 to 48 y/o</w:t>
            </w:r>
          </w:p>
          <w:p w14:paraId="6808B666" w14:textId="77777777" w:rsidR="00730A20" w:rsidRPr="00730A20" w:rsidRDefault="00730A20" w:rsidP="00A27D84">
            <w:pPr>
              <w:pStyle w:val="Text"/>
              <w:ind w:left="2966"/>
              <w:rPr>
                <w:sz w:val="22"/>
                <w:szCs w:val="22"/>
              </w:rPr>
            </w:pPr>
          </w:p>
          <w:p w14:paraId="314A622A" w14:textId="48CAC0D3" w:rsidR="00730A20" w:rsidRPr="00730A20" w:rsidRDefault="00730A20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730A20">
              <w:rPr>
                <w:sz w:val="22"/>
                <w:szCs w:val="22"/>
              </w:rPr>
              <w:t>Annual Income (k$)</w:t>
            </w:r>
          </w:p>
          <w:p w14:paraId="4D036580" w14:textId="77777777" w:rsidR="00A27D84" w:rsidRDefault="00730A20" w:rsidP="003B7E43">
            <w:pPr>
              <w:pStyle w:val="Tex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730A20">
              <w:rPr>
                <w:sz w:val="22"/>
                <w:szCs w:val="22"/>
              </w:rPr>
              <w:t xml:space="preserve">IQR from 41 to 77 </w:t>
            </w:r>
          </w:p>
          <w:p w14:paraId="4E29ACCE" w14:textId="77777777" w:rsidR="00A27D84" w:rsidRDefault="00730A20" w:rsidP="003B7E43">
            <w:pPr>
              <w:pStyle w:val="Tex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A27D84">
              <w:rPr>
                <w:sz w:val="22"/>
                <w:szCs w:val="22"/>
              </w:rPr>
              <w:t xml:space="preserve">50% of our </w:t>
            </w:r>
            <w:r w:rsidR="00A27D84">
              <w:rPr>
                <w:sz w:val="22"/>
                <w:szCs w:val="22"/>
              </w:rPr>
              <w:t>c</w:t>
            </w:r>
            <w:r w:rsidRPr="00A27D84">
              <w:rPr>
                <w:sz w:val="22"/>
                <w:szCs w:val="22"/>
              </w:rPr>
              <w:t>ustomers` annual income ranges from 41 K$ to 77 K$</w:t>
            </w:r>
          </w:p>
          <w:p w14:paraId="406D821A" w14:textId="2FD7404A" w:rsidR="00730A20" w:rsidRPr="00A27D84" w:rsidRDefault="00730A20" w:rsidP="003B7E43">
            <w:pPr>
              <w:pStyle w:val="Tex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A27D84">
              <w:rPr>
                <w:sz w:val="22"/>
                <w:szCs w:val="22"/>
              </w:rPr>
              <w:t>Annual Income (k$) has an outlier (137)</w:t>
            </w:r>
          </w:p>
          <w:p w14:paraId="4424F47D" w14:textId="77777777" w:rsidR="00730A20" w:rsidRPr="00730A20" w:rsidRDefault="00730A20" w:rsidP="00A27D84">
            <w:pPr>
              <w:pStyle w:val="Text"/>
              <w:ind w:left="2966"/>
              <w:rPr>
                <w:sz w:val="22"/>
                <w:szCs w:val="22"/>
              </w:rPr>
            </w:pPr>
          </w:p>
          <w:p w14:paraId="58C44AEE" w14:textId="2C0FD1EC" w:rsidR="00730A20" w:rsidRPr="00730A20" w:rsidRDefault="00730A20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730A20">
              <w:rPr>
                <w:sz w:val="22"/>
                <w:szCs w:val="22"/>
              </w:rPr>
              <w:t>Spending Score (1-100)</w:t>
            </w:r>
          </w:p>
          <w:p w14:paraId="465CBEE2" w14:textId="77777777" w:rsidR="00A27D84" w:rsidRDefault="00730A20" w:rsidP="003B7E43">
            <w:pPr>
              <w:pStyle w:val="Tex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730A20">
              <w:rPr>
                <w:sz w:val="22"/>
                <w:szCs w:val="22"/>
              </w:rPr>
              <w:t>IQR from 34 to 72</w:t>
            </w:r>
          </w:p>
          <w:p w14:paraId="69D16264" w14:textId="28830B7F" w:rsidR="00730A20" w:rsidRPr="00A27D84" w:rsidRDefault="00730A20" w:rsidP="003B7E43">
            <w:pPr>
              <w:pStyle w:val="Tex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A27D84">
              <w:rPr>
                <w:sz w:val="22"/>
                <w:szCs w:val="22"/>
              </w:rPr>
              <w:t>50% of our Customers have Spending Score from 34 to 72 points</w:t>
            </w:r>
          </w:p>
          <w:p w14:paraId="2C6F1785" w14:textId="5C9542E0" w:rsidR="00A9424E" w:rsidRDefault="00A27D84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Figure 2 {Box plot}</w:t>
            </w:r>
          </w:p>
          <w:p w14:paraId="5C31FD6A" w14:textId="77777777" w:rsidR="00A27D84" w:rsidRPr="00730A20" w:rsidRDefault="00A27D84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730A20">
              <w:rPr>
                <w:sz w:val="22"/>
                <w:szCs w:val="22"/>
              </w:rPr>
              <w:t>Annual Income (k$)</w:t>
            </w:r>
          </w:p>
          <w:p w14:paraId="65336FC7" w14:textId="15CBA206" w:rsidR="00A27D84" w:rsidRDefault="00A27D84" w:rsidP="003B7E43">
            <w:pPr>
              <w:pStyle w:val="Text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27D84">
              <w:rPr>
                <w:sz w:val="22"/>
                <w:szCs w:val="22"/>
              </w:rPr>
              <w:t>75% of our customers earns less than 78 K$ per year</w:t>
            </w:r>
          </w:p>
          <w:p w14:paraId="62C8B3BF" w14:textId="7B872BD5" w:rsidR="00A9424E" w:rsidRDefault="00A27D84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Figure 3,4,5</w:t>
            </w:r>
            <w:r w:rsidR="00BC3EB3">
              <w:rPr>
                <w:sz w:val="22"/>
                <w:szCs w:val="22"/>
              </w:rPr>
              <w:t xml:space="preserve"> {3 Histograms}</w:t>
            </w:r>
          </w:p>
          <w:p w14:paraId="3426EA00" w14:textId="77777777" w:rsidR="00BC3EB3" w:rsidRPr="00730A20" w:rsidRDefault="00BC3EB3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730A20">
              <w:rPr>
                <w:sz w:val="22"/>
                <w:szCs w:val="22"/>
              </w:rPr>
              <w:t>Age</w:t>
            </w:r>
          </w:p>
          <w:p w14:paraId="1CF1F8AA" w14:textId="156DB84F" w:rsidR="00BC3EB3" w:rsidRPr="00BC3EB3" w:rsidRDefault="00BC3EB3" w:rsidP="003B7E43">
            <w:pPr>
              <w:pStyle w:val="Text"/>
              <w:numPr>
                <w:ilvl w:val="0"/>
                <w:numId w:val="17"/>
              </w:numPr>
              <w:ind w:left="36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BC3EB3">
              <w:rPr>
                <w:sz w:val="22"/>
                <w:szCs w:val="22"/>
              </w:rPr>
              <w:t>ost of our customers are less than 50 y/o</w:t>
            </w:r>
          </w:p>
          <w:p w14:paraId="2AB10954" w14:textId="77777777" w:rsidR="00BC3EB3" w:rsidRPr="00730A20" w:rsidRDefault="00BC3EB3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730A20">
              <w:rPr>
                <w:sz w:val="22"/>
                <w:szCs w:val="22"/>
              </w:rPr>
              <w:t>Annual Income (k$)</w:t>
            </w:r>
          </w:p>
          <w:p w14:paraId="7845A252" w14:textId="1337A881" w:rsidR="00BC3EB3" w:rsidRPr="00730A20" w:rsidRDefault="00BC3EB3" w:rsidP="003B7E43">
            <w:pPr>
              <w:pStyle w:val="Tex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BC3EB3">
              <w:rPr>
                <w:sz w:val="22"/>
                <w:szCs w:val="22"/>
              </w:rPr>
              <w:t>ost of our customers earns less than 80 K$ per year</w:t>
            </w:r>
          </w:p>
          <w:p w14:paraId="2271099E" w14:textId="77777777" w:rsidR="00BC3EB3" w:rsidRPr="00730A20" w:rsidRDefault="00BC3EB3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730A20">
              <w:rPr>
                <w:sz w:val="22"/>
                <w:szCs w:val="22"/>
              </w:rPr>
              <w:t>Spending Score (1-100)</w:t>
            </w:r>
          </w:p>
          <w:p w14:paraId="6C30C7B6" w14:textId="343A302B" w:rsidR="00A9424E" w:rsidRDefault="00BC3EB3" w:rsidP="003B7E43">
            <w:pPr>
              <w:pStyle w:val="Tex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BC3EB3">
              <w:rPr>
                <w:sz w:val="22"/>
                <w:szCs w:val="22"/>
              </w:rPr>
              <w:t xml:space="preserve">pending score </w:t>
            </w:r>
            <w:r>
              <w:rPr>
                <w:sz w:val="22"/>
                <w:szCs w:val="22"/>
              </w:rPr>
              <w:t xml:space="preserve">looks </w:t>
            </w:r>
            <w:r w:rsidRPr="00BC3EB3">
              <w:rPr>
                <w:sz w:val="22"/>
                <w:szCs w:val="22"/>
              </w:rPr>
              <w:t xml:space="preserve">normally distributed </w:t>
            </w:r>
          </w:p>
          <w:p w14:paraId="5EAC8742" w14:textId="39BCA0C6" w:rsidR="00A9424E" w:rsidRDefault="00BC3EB3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Figure 6 (Scatter plot)</w:t>
            </w:r>
          </w:p>
          <w:p w14:paraId="14709A75" w14:textId="321879CC" w:rsidR="00BC3EB3" w:rsidRDefault="00BC3EB3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Annual Income and Spending Score </w:t>
            </w:r>
          </w:p>
          <w:p w14:paraId="0F0C074C" w14:textId="714061F6" w:rsidR="00BC3EB3" w:rsidRDefault="00BC3EB3" w:rsidP="003B7E43">
            <w:pPr>
              <w:pStyle w:val="Tex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BC3EB3">
              <w:rPr>
                <w:sz w:val="22"/>
                <w:szCs w:val="22"/>
              </w:rPr>
              <w:t>here are 5 clusters</w:t>
            </w:r>
          </w:p>
          <w:p w14:paraId="6DD28940" w14:textId="2FAEAD46" w:rsidR="00BC3EB3" w:rsidRDefault="00BC3EB3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Figure 7,8 (Histogram)</w:t>
            </w:r>
          </w:p>
          <w:p w14:paraId="4546B5ED" w14:textId="407A242C" w:rsidR="00A9424E" w:rsidRDefault="00BC3EB3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Female Spending Score </w:t>
            </w:r>
          </w:p>
          <w:p w14:paraId="4F0E73D4" w14:textId="1BF642AE" w:rsidR="00A9424E" w:rsidRDefault="00BC3EB3" w:rsidP="003B7E43">
            <w:pPr>
              <w:pStyle w:val="Tex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Spending Score for female customers is normally distributed </w:t>
            </w:r>
          </w:p>
          <w:p w14:paraId="5168CB2D" w14:textId="2FE075B0" w:rsidR="00BC3EB3" w:rsidRDefault="00BC3EB3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Male Spending Score</w:t>
            </w:r>
          </w:p>
          <w:p w14:paraId="32B65883" w14:textId="23F9C76D" w:rsidR="00A9424E" w:rsidRDefault="00BC3EB3" w:rsidP="003B7E43">
            <w:pPr>
              <w:pStyle w:val="Tex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Spending Score for female customers looks normally distributed</w:t>
            </w:r>
          </w:p>
          <w:p w14:paraId="40646CA6" w14:textId="77777777" w:rsidR="00122C7B" w:rsidRDefault="00122C7B" w:rsidP="00122C7B">
            <w:pPr>
              <w:pStyle w:val="Text"/>
              <w:ind w:left="3686"/>
              <w:rPr>
                <w:sz w:val="22"/>
                <w:szCs w:val="22"/>
              </w:rPr>
            </w:pPr>
          </w:p>
          <w:p w14:paraId="7478CD9A" w14:textId="06BCAB43" w:rsidR="00E12802" w:rsidRDefault="00E12802" w:rsidP="003B7E43">
            <w:pPr>
              <w:pStyle w:val="Text"/>
              <w:numPr>
                <w:ilvl w:val="0"/>
                <w:numId w:val="21"/>
              </w:numPr>
              <w:ind w:left="1261" w:hanging="90"/>
              <w:rPr>
                <w:sz w:val="22"/>
                <w:szCs w:val="22"/>
              </w:rPr>
            </w:pPr>
            <w:r w:rsidRPr="00E12802">
              <w:rPr>
                <w:sz w:val="22"/>
                <w:szCs w:val="22"/>
              </w:rPr>
              <w:t>After applying</w:t>
            </w:r>
            <w:r>
              <w:t xml:space="preserve"> </w:t>
            </w:r>
            <w:r>
              <w:rPr>
                <w:sz w:val="22"/>
                <w:szCs w:val="22"/>
              </w:rPr>
              <w:t>S</w:t>
            </w:r>
            <w:r w:rsidRPr="00E12802">
              <w:rPr>
                <w:sz w:val="22"/>
                <w:szCs w:val="22"/>
              </w:rPr>
              <w:t xml:space="preserve">hapiro Normality test </w:t>
            </w:r>
            <w:r>
              <w:rPr>
                <w:sz w:val="22"/>
                <w:szCs w:val="22"/>
              </w:rPr>
              <w:t xml:space="preserve">the results was </w:t>
            </w:r>
          </w:p>
          <w:p w14:paraId="3CF0D9E4" w14:textId="1A4BB6EC" w:rsidR="00E12802" w:rsidRDefault="00E12802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Female Spending Score is normally distributed </w:t>
            </w:r>
          </w:p>
          <w:p w14:paraId="65B54AA2" w14:textId="153AB6E9" w:rsidR="00603C38" w:rsidRDefault="00603C38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603C38">
              <w:rPr>
                <w:sz w:val="22"/>
                <w:szCs w:val="22"/>
              </w:rPr>
              <w:t xml:space="preserve">p-value is </w:t>
            </w:r>
            <w:r>
              <w:rPr>
                <w:sz w:val="22"/>
                <w:szCs w:val="22"/>
              </w:rPr>
              <w:t>greater</w:t>
            </w:r>
            <w:r w:rsidRPr="00603C38">
              <w:rPr>
                <w:sz w:val="22"/>
                <w:szCs w:val="22"/>
              </w:rPr>
              <w:t xml:space="preserve"> than alpha .05 so it is normally distributed  </w:t>
            </w:r>
          </w:p>
          <w:p w14:paraId="695F5B32" w14:textId="70C1CEBE" w:rsidR="00603C38" w:rsidRDefault="00E12802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Male Spending Score is not normally distributed </w:t>
            </w:r>
          </w:p>
          <w:p w14:paraId="56254230" w14:textId="2D3C7A2E" w:rsidR="00603C38" w:rsidRPr="00603C38" w:rsidRDefault="00603C38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603C38">
              <w:rPr>
                <w:sz w:val="22"/>
                <w:szCs w:val="22"/>
              </w:rPr>
              <w:t xml:space="preserve">p-value is less than alpha .05 so it is not normally distributed  </w:t>
            </w:r>
          </w:p>
          <w:p w14:paraId="3378B3AF" w14:textId="30082811" w:rsidR="00E12802" w:rsidRDefault="00E12802" w:rsidP="003B7E43">
            <w:pPr>
              <w:pStyle w:val="Tex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Spending Score is not normally distributed </w:t>
            </w:r>
          </w:p>
          <w:p w14:paraId="43F5EB05" w14:textId="55C8CCEC" w:rsidR="00603C38" w:rsidRPr="00E12802" w:rsidRDefault="00603C38" w:rsidP="003B7E43">
            <w:pPr>
              <w:pStyle w:val="Text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603C38">
              <w:rPr>
                <w:sz w:val="22"/>
                <w:szCs w:val="22"/>
              </w:rPr>
              <w:t xml:space="preserve">p-value is less than alpha .05 so it is not normally distributed  </w:t>
            </w:r>
          </w:p>
          <w:p w14:paraId="3AF3CEF9" w14:textId="7F79CDA2" w:rsidR="00E12802" w:rsidRDefault="00E12802" w:rsidP="00E80E79">
            <w:pPr>
              <w:pStyle w:val="Text"/>
              <w:rPr>
                <w:sz w:val="22"/>
                <w:szCs w:val="22"/>
              </w:rPr>
            </w:pPr>
          </w:p>
          <w:p w14:paraId="5CBD22CE" w14:textId="77777777" w:rsidR="00122C7B" w:rsidRDefault="00122C7B" w:rsidP="00E80E79">
            <w:pPr>
              <w:pStyle w:val="Text"/>
              <w:rPr>
                <w:sz w:val="22"/>
                <w:szCs w:val="22"/>
              </w:rPr>
            </w:pPr>
          </w:p>
          <w:p w14:paraId="51C8CE92" w14:textId="458C73F1" w:rsidR="00E12802" w:rsidRDefault="00E12802" w:rsidP="00E80E79">
            <w:pPr>
              <w:pStyle w:val="Text"/>
              <w:rPr>
                <w:b/>
                <w:bCs/>
                <w:sz w:val="22"/>
                <w:szCs w:val="22"/>
              </w:rPr>
            </w:pPr>
            <w:r w:rsidRPr="00E12802">
              <w:rPr>
                <w:b/>
                <w:bCs/>
                <w:sz w:val="22"/>
                <w:szCs w:val="22"/>
              </w:rPr>
              <w:t>Note:</w:t>
            </w:r>
          </w:p>
          <w:p w14:paraId="3848C5BC" w14:textId="77777777" w:rsidR="00122C7B" w:rsidRPr="00E12802" w:rsidRDefault="00122C7B" w:rsidP="00E80E79">
            <w:pPr>
              <w:pStyle w:val="Text"/>
              <w:rPr>
                <w:b/>
                <w:bCs/>
                <w:sz w:val="22"/>
                <w:szCs w:val="22"/>
              </w:rPr>
            </w:pPr>
          </w:p>
          <w:p w14:paraId="6A086B69" w14:textId="77777777" w:rsidR="00122C7B" w:rsidRDefault="00E12802" w:rsidP="003B7E43">
            <w:pPr>
              <w:pStyle w:val="Tex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Further investigations and Hypothesis tests need to be done to make our inferences.</w:t>
            </w:r>
          </w:p>
          <w:p w14:paraId="3C6BDF5A" w14:textId="509E7557" w:rsidR="00E12802" w:rsidRDefault="00E12802" w:rsidP="00122C7B">
            <w:pPr>
              <w:pStyle w:val="Text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5C2D4439" w14:textId="16D09297" w:rsidR="00A9424E" w:rsidRDefault="00122C7B" w:rsidP="003B7E43">
            <w:pPr>
              <w:pStyle w:val="Tex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Gender Column needs to be encoded.</w:t>
            </w:r>
          </w:p>
          <w:p w14:paraId="7EC0CD2F" w14:textId="5EED0EC7" w:rsidR="00A9424E" w:rsidRDefault="00A9424E" w:rsidP="00E80E79">
            <w:pPr>
              <w:pStyle w:val="Text"/>
              <w:rPr>
                <w:sz w:val="22"/>
                <w:szCs w:val="22"/>
              </w:rPr>
            </w:pPr>
          </w:p>
          <w:p w14:paraId="475CCF3F" w14:textId="4E876D64" w:rsidR="00122C7B" w:rsidRDefault="00122C7B" w:rsidP="00E80E79">
            <w:pPr>
              <w:pStyle w:val="Text"/>
              <w:rPr>
                <w:sz w:val="22"/>
                <w:szCs w:val="22"/>
              </w:rPr>
            </w:pPr>
          </w:p>
          <w:p w14:paraId="3C7C7670" w14:textId="09EE512D" w:rsidR="00122C7B" w:rsidRDefault="00122C7B" w:rsidP="00E80E79">
            <w:pPr>
              <w:pStyle w:val="Text"/>
              <w:rPr>
                <w:sz w:val="22"/>
                <w:szCs w:val="22"/>
              </w:rPr>
            </w:pPr>
          </w:p>
          <w:p w14:paraId="16ACD203" w14:textId="77777777" w:rsidR="00620184" w:rsidRDefault="00620184" w:rsidP="00E80E79">
            <w:pPr>
              <w:pStyle w:val="Text"/>
              <w:rPr>
                <w:sz w:val="22"/>
                <w:szCs w:val="22"/>
              </w:rPr>
            </w:pPr>
          </w:p>
          <w:p w14:paraId="599C4AB1" w14:textId="77777777" w:rsidR="00603C38" w:rsidRDefault="00603C38" w:rsidP="00E80E79">
            <w:pPr>
              <w:pStyle w:val="Text"/>
              <w:rPr>
                <w:sz w:val="22"/>
                <w:szCs w:val="22"/>
              </w:rPr>
            </w:pPr>
          </w:p>
          <w:p w14:paraId="5E922F98" w14:textId="0887B7A1" w:rsidR="00122C7B" w:rsidRPr="002578B5" w:rsidRDefault="00122C7B" w:rsidP="00E80E79">
            <w:pPr>
              <w:pStyle w:val="Text"/>
              <w:rPr>
                <w:b/>
                <w:bCs/>
                <w:szCs w:val="28"/>
              </w:rPr>
            </w:pPr>
            <w:r w:rsidRPr="002578B5">
              <w:rPr>
                <w:b/>
                <w:bCs/>
                <w:szCs w:val="28"/>
              </w:rPr>
              <w:lastRenderedPageBreak/>
              <w:t xml:space="preserve">Hypothesis Testing </w:t>
            </w:r>
          </w:p>
          <w:p w14:paraId="0229550D" w14:textId="77777777" w:rsidR="00122C7B" w:rsidRDefault="00122C7B" w:rsidP="00E80E79">
            <w:pPr>
              <w:pStyle w:val="Text"/>
              <w:rPr>
                <w:sz w:val="22"/>
                <w:szCs w:val="22"/>
              </w:rPr>
            </w:pPr>
          </w:p>
          <w:p w14:paraId="64EE4BA4" w14:textId="37BD42E3" w:rsidR="00122C7B" w:rsidRDefault="00122C7B" w:rsidP="00E80E79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There are many </w:t>
            </w:r>
            <w:r w:rsidR="00603C38">
              <w:rPr>
                <w:sz w:val="22"/>
                <w:szCs w:val="22"/>
              </w:rPr>
              <w:t>questions</w:t>
            </w:r>
            <w:r>
              <w:rPr>
                <w:sz w:val="22"/>
                <w:szCs w:val="22"/>
              </w:rPr>
              <w:t xml:space="preserve"> need to be answered to make our inference</w:t>
            </w:r>
            <w:r w:rsidR="00603C38">
              <w:rPr>
                <w:sz w:val="22"/>
                <w:szCs w:val="22"/>
              </w:rPr>
              <w:t xml:space="preserve">. </w:t>
            </w:r>
          </w:p>
          <w:p w14:paraId="2AD0AEB6" w14:textId="72BBCB43" w:rsidR="00603C38" w:rsidRDefault="00603C38" w:rsidP="00E80E79">
            <w:pPr>
              <w:pStyle w:val="Text"/>
              <w:rPr>
                <w:sz w:val="22"/>
                <w:szCs w:val="22"/>
              </w:rPr>
            </w:pPr>
          </w:p>
          <w:p w14:paraId="2971D083" w14:textId="7A75E29C" w:rsidR="00603C38" w:rsidRPr="002578B5" w:rsidRDefault="00603C38" w:rsidP="00E80E79">
            <w:pPr>
              <w:pStyle w:val="Text"/>
              <w:rPr>
                <w:b/>
                <w:bCs/>
                <w:sz w:val="22"/>
                <w:szCs w:val="22"/>
              </w:rPr>
            </w:pPr>
            <w:r w:rsidRPr="002578B5">
              <w:rPr>
                <w:b/>
                <w:bCs/>
                <w:sz w:val="22"/>
                <w:szCs w:val="22"/>
              </w:rPr>
              <w:t>Hypothesis test 1:</w:t>
            </w:r>
          </w:p>
          <w:p w14:paraId="52523EF6" w14:textId="77777777" w:rsidR="00603C38" w:rsidRDefault="00603C38" w:rsidP="00E80E79">
            <w:pPr>
              <w:pStyle w:val="Text"/>
              <w:rPr>
                <w:sz w:val="22"/>
                <w:szCs w:val="22"/>
              </w:rPr>
            </w:pPr>
          </w:p>
          <w:p w14:paraId="5E68B9E0" w14:textId="34C74E9F" w:rsidR="00603C38" w:rsidRDefault="00603C38" w:rsidP="00987B6D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Question 1: </w:t>
            </w:r>
            <w:r w:rsidRPr="00603C38">
              <w:rPr>
                <w:sz w:val="22"/>
                <w:szCs w:val="22"/>
              </w:rPr>
              <w:t>Does the gender of customers affect Spending Score?</w:t>
            </w:r>
          </w:p>
          <w:p w14:paraId="58207E73" w14:textId="77777777" w:rsidR="00603C38" w:rsidRDefault="00603C38" w:rsidP="00E80E79">
            <w:pPr>
              <w:pStyle w:val="Text"/>
              <w:rPr>
                <w:sz w:val="22"/>
                <w:szCs w:val="22"/>
              </w:rPr>
            </w:pPr>
          </w:p>
          <w:p w14:paraId="685E3AE0" w14:textId="4D88AA41" w:rsidR="00987B6D" w:rsidRPr="00987B6D" w:rsidRDefault="00987B6D" w:rsidP="00987B6D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987B6D">
              <w:rPr>
                <w:rFonts w:ascii="Courier New" w:hAnsi="Courier New" w:cs="Courier New"/>
                <w:sz w:val="22"/>
                <w:szCs w:val="22"/>
              </w:rPr>
              <w:t xml:space="preserve">H0: the gender does not affect Spending Score </w:t>
            </w:r>
          </w:p>
          <w:p w14:paraId="1DC54126" w14:textId="77777777" w:rsidR="00987B6D" w:rsidRDefault="00987B6D" w:rsidP="00987B6D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987B6D">
              <w:rPr>
                <w:rFonts w:ascii="Courier New" w:hAnsi="Courier New" w:cs="Courier New"/>
                <w:sz w:val="22"/>
                <w:szCs w:val="22"/>
              </w:rPr>
              <w:t>H1: the gender affects Spending Score</w:t>
            </w:r>
          </w:p>
          <w:p w14:paraId="02059DD0" w14:textId="4EC60547" w:rsidR="00987B6D" w:rsidRPr="00987B6D" w:rsidRDefault="00987B6D" w:rsidP="00987B6D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987B6D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</w:p>
          <w:p w14:paraId="2C286FC0" w14:textId="77777777" w:rsidR="00603C38" w:rsidRDefault="00987B6D" w:rsidP="00987B6D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987B6D">
              <w:rPr>
                <w:rFonts w:ascii="Courier New" w:hAnsi="Courier New" w:cs="Courier New"/>
                <w:sz w:val="22"/>
                <w:szCs w:val="22"/>
              </w:rPr>
              <w:t>Alpha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87B6D">
              <w:rPr>
                <w:rFonts w:ascii="Courier New" w:hAnsi="Courier New" w:cs="Courier New"/>
                <w:sz w:val="22"/>
                <w:szCs w:val="22"/>
              </w:rPr>
              <w:t>= .05</w:t>
            </w:r>
          </w:p>
          <w:p w14:paraId="7D354088" w14:textId="3049D9D7" w:rsidR="00987B6D" w:rsidRDefault="00987B6D" w:rsidP="00987B6D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1C36E30D" w14:textId="51E4AA8C" w:rsidR="00987B6D" w:rsidRPr="002578B5" w:rsidRDefault="00987B6D" w:rsidP="00987B6D">
            <w:pPr>
              <w:pStyle w:val="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Used Tests:</w:t>
            </w:r>
          </w:p>
          <w:p w14:paraId="4C6FAC0D" w14:textId="77777777" w:rsidR="00987B6D" w:rsidRDefault="00987B6D" w:rsidP="00987B6D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5ADE9B30" w14:textId="3A5B9BB8" w:rsidR="00987B6D" w:rsidRDefault="00987B6D" w:rsidP="003B7E43">
            <w:pPr>
              <w:pStyle w:val="Text"/>
              <w:numPr>
                <w:ilvl w:val="0"/>
                <w:numId w:val="29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987B6D">
              <w:rPr>
                <w:rFonts w:ascii="Courier New" w:hAnsi="Courier New" w:cs="Courier New"/>
                <w:sz w:val="22"/>
                <w:szCs w:val="22"/>
              </w:rPr>
              <w:t xml:space="preserve">one-way ANOVA </w:t>
            </w:r>
          </w:p>
          <w:p w14:paraId="6771C619" w14:textId="081FC407" w:rsidR="00987B6D" w:rsidRDefault="00987B6D" w:rsidP="003B7E43">
            <w:pPr>
              <w:pStyle w:val="Text"/>
              <w:numPr>
                <w:ilvl w:val="0"/>
                <w:numId w:val="24"/>
              </w:numPr>
              <w:ind w:left="1171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Rules</w:t>
            </w:r>
          </w:p>
          <w:p w14:paraId="21CE49B6" w14:textId="50173095" w:rsidR="00987B6D" w:rsidRDefault="00987B6D" w:rsidP="003B7E43">
            <w:pPr>
              <w:pStyle w:val="Text"/>
              <w:numPr>
                <w:ilvl w:val="0"/>
                <w:numId w:val="23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The data should be normally distributed </w:t>
            </w:r>
          </w:p>
          <w:p w14:paraId="24AFAC5B" w14:textId="149DC09B" w:rsidR="00987B6D" w:rsidRPr="00987B6D" w:rsidRDefault="00987B6D" w:rsidP="003B7E43">
            <w:pPr>
              <w:pStyle w:val="Text"/>
              <w:numPr>
                <w:ilvl w:val="0"/>
                <w:numId w:val="25"/>
              </w:numPr>
              <w:ind w:left="1801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Our data is not normally distributed so we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can not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trust the result of the test, but we will try it.</w:t>
            </w:r>
          </w:p>
          <w:p w14:paraId="1E3D449E" w14:textId="28F1773D" w:rsidR="00987B6D" w:rsidRDefault="00987B6D" w:rsidP="003B7E43">
            <w:pPr>
              <w:pStyle w:val="Text"/>
              <w:numPr>
                <w:ilvl w:val="0"/>
                <w:numId w:val="30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987B6D">
              <w:rPr>
                <w:rFonts w:ascii="Courier New" w:hAnsi="Courier New" w:cs="Courier New"/>
                <w:sz w:val="22"/>
                <w:szCs w:val="22"/>
              </w:rPr>
              <w:t>Kruskal-Wallis</w:t>
            </w:r>
          </w:p>
          <w:p w14:paraId="27A78C0E" w14:textId="77777777" w:rsidR="009F3AA0" w:rsidRDefault="009F3AA0" w:rsidP="003B7E43">
            <w:pPr>
              <w:pStyle w:val="Text"/>
              <w:numPr>
                <w:ilvl w:val="0"/>
                <w:numId w:val="24"/>
              </w:numPr>
              <w:ind w:left="1171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Has no rules</w:t>
            </w:r>
          </w:p>
          <w:p w14:paraId="27B10892" w14:textId="1DE37D82" w:rsidR="00987B6D" w:rsidRPr="009F3AA0" w:rsidRDefault="009F3AA0" w:rsidP="003B7E43">
            <w:pPr>
              <w:pStyle w:val="Text"/>
              <w:numPr>
                <w:ilvl w:val="0"/>
                <w:numId w:val="23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It is a nonparametric test so we can use it.</w:t>
            </w:r>
          </w:p>
          <w:p w14:paraId="6EA68494" w14:textId="77777777" w:rsidR="00987B6D" w:rsidRDefault="00987B6D" w:rsidP="00987B6D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41620700" w14:textId="44CC65FE" w:rsidR="009F3AA0" w:rsidRPr="002578B5" w:rsidRDefault="009F3AA0" w:rsidP="00987B6D">
            <w:pPr>
              <w:pStyle w:val="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Method:</w:t>
            </w:r>
          </w:p>
          <w:p w14:paraId="7071ADC4" w14:textId="77777777" w:rsidR="00B24A6E" w:rsidRDefault="00B24A6E" w:rsidP="00987B6D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33D3D292" w14:textId="6042233D" w:rsidR="00987B6D" w:rsidRDefault="009F3AA0" w:rsidP="003B7E43">
            <w:pPr>
              <w:pStyle w:val="Text"/>
              <w:numPr>
                <w:ilvl w:val="0"/>
                <w:numId w:val="27"/>
              </w:numPr>
              <w:ind w:left="721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Divide the dataset into two samples</w:t>
            </w:r>
            <w:r w:rsidR="00B24A6E">
              <w:rPr>
                <w:rFonts w:ascii="Courier New" w:hAnsi="Courier New" w:cs="Courier New"/>
                <w:sz w:val="22"/>
                <w:szCs w:val="22"/>
              </w:rPr>
              <w:t xml:space="preserve">, So </w:t>
            </w:r>
          </w:p>
          <w:p w14:paraId="1210997E" w14:textId="39A64E8E" w:rsidR="009F3AA0" w:rsidRDefault="009F3AA0" w:rsidP="003B7E43">
            <w:pPr>
              <w:pStyle w:val="Text"/>
              <w:numPr>
                <w:ilvl w:val="0"/>
                <w:numId w:val="26"/>
              </w:numPr>
              <w:ind w:left="1441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The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are two independent categories: Male – Female </w:t>
            </w:r>
          </w:p>
          <w:p w14:paraId="4A41820B" w14:textId="22C9FAC6" w:rsidR="009F3AA0" w:rsidRDefault="009F3AA0" w:rsidP="003B7E43">
            <w:pPr>
              <w:pStyle w:val="Text"/>
              <w:numPr>
                <w:ilvl w:val="0"/>
                <w:numId w:val="26"/>
              </w:numPr>
              <w:ind w:left="1441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And one dependent variable: Spending score </w:t>
            </w:r>
          </w:p>
          <w:p w14:paraId="7B8C37F9" w14:textId="4D4C5480" w:rsidR="009F3AA0" w:rsidRDefault="009F3AA0" w:rsidP="00987B6D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0F463E3E" w14:textId="6B1270C3" w:rsidR="00B24A6E" w:rsidRDefault="00B24A6E" w:rsidP="003B7E43">
            <w:pPr>
              <w:pStyle w:val="Text"/>
              <w:numPr>
                <w:ilvl w:val="0"/>
                <w:numId w:val="27"/>
              </w:numPr>
              <w:ind w:left="811" w:hanging="45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Apply </w:t>
            </w:r>
            <w:r w:rsidRPr="00987B6D">
              <w:rPr>
                <w:rFonts w:ascii="Courier New" w:hAnsi="Courier New" w:cs="Courier New"/>
                <w:sz w:val="22"/>
                <w:szCs w:val="22"/>
              </w:rPr>
              <w:t xml:space="preserve">one-way ANOVA </w:t>
            </w:r>
            <w:r>
              <w:rPr>
                <w:rFonts w:ascii="Courier New" w:hAnsi="Courier New" w:cs="Courier New"/>
                <w:sz w:val="22"/>
                <w:szCs w:val="22"/>
              </w:rPr>
              <w:t>test</w:t>
            </w:r>
          </w:p>
          <w:p w14:paraId="045294E3" w14:textId="660DD027" w:rsidR="009F3AA0" w:rsidRPr="00B24A6E" w:rsidRDefault="00B24A6E" w:rsidP="003B7E43">
            <w:pPr>
              <w:pStyle w:val="Text"/>
              <w:numPr>
                <w:ilvl w:val="0"/>
                <w:numId w:val="27"/>
              </w:numPr>
              <w:ind w:left="811" w:hanging="45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Apply </w:t>
            </w:r>
            <w:r w:rsidRPr="00987B6D">
              <w:rPr>
                <w:rFonts w:ascii="Courier New" w:hAnsi="Courier New" w:cs="Courier New"/>
                <w:sz w:val="22"/>
                <w:szCs w:val="22"/>
              </w:rPr>
              <w:t>Kruskal-Wallis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test</w:t>
            </w:r>
          </w:p>
          <w:p w14:paraId="2F851FB8" w14:textId="77777777" w:rsidR="009F3AA0" w:rsidRDefault="009F3AA0" w:rsidP="00987B6D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7818EF4E" w14:textId="2ABC7BD3" w:rsidR="00B24A6E" w:rsidRDefault="00987B6D" w:rsidP="00987B6D">
            <w:pPr>
              <w:pStyle w:val="Text"/>
              <w:rPr>
                <w:sz w:val="22"/>
                <w:szCs w:val="22"/>
              </w:rPr>
            </w:pPr>
            <w:r w:rsidRPr="00987B6D">
              <w:rPr>
                <w:sz w:val="22"/>
                <w:szCs w:val="22"/>
              </w:rPr>
              <w:t xml:space="preserve">Results </w:t>
            </w:r>
            <w:r w:rsidR="00B24A6E">
              <w:rPr>
                <w:sz w:val="22"/>
                <w:szCs w:val="22"/>
              </w:rPr>
              <w:t>Analysis</w:t>
            </w:r>
            <w:r w:rsidRPr="00987B6D">
              <w:rPr>
                <w:sz w:val="22"/>
                <w:szCs w:val="22"/>
              </w:rPr>
              <w:t xml:space="preserve">: </w:t>
            </w:r>
          </w:p>
          <w:p w14:paraId="221218F3" w14:textId="77777777" w:rsidR="00B24A6E" w:rsidRDefault="00B24A6E" w:rsidP="00987B6D">
            <w:pPr>
              <w:pStyle w:val="Text"/>
              <w:rPr>
                <w:sz w:val="22"/>
                <w:szCs w:val="22"/>
              </w:rPr>
            </w:pPr>
          </w:p>
          <w:p w14:paraId="5AD7BB1E" w14:textId="1FD68928" w:rsidR="00987B6D" w:rsidRDefault="00987B6D" w:rsidP="00987B6D">
            <w:pPr>
              <w:pStyle w:val="Text"/>
              <w:rPr>
                <w:sz w:val="22"/>
                <w:szCs w:val="22"/>
              </w:rPr>
            </w:pPr>
            <w:r w:rsidRPr="00987B6D">
              <w:rPr>
                <w:sz w:val="22"/>
                <w:szCs w:val="22"/>
              </w:rPr>
              <w:t>one-way ANOVA and Kruskal-Wallis tests have p</w:t>
            </w:r>
            <w:r w:rsidR="00B24A6E">
              <w:rPr>
                <w:sz w:val="22"/>
                <w:szCs w:val="22"/>
              </w:rPr>
              <w:t>-</w:t>
            </w:r>
            <w:r w:rsidRPr="00987B6D">
              <w:rPr>
                <w:sz w:val="22"/>
                <w:szCs w:val="22"/>
              </w:rPr>
              <w:t xml:space="preserve">value </w:t>
            </w:r>
            <w:r w:rsidR="00B24A6E">
              <w:rPr>
                <w:sz w:val="22"/>
                <w:szCs w:val="22"/>
              </w:rPr>
              <w:t xml:space="preserve">are </w:t>
            </w:r>
            <w:r w:rsidRPr="00987B6D">
              <w:rPr>
                <w:sz w:val="22"/>
                <w:szCs w:val="22"/>
              </w:rPr>
              <w:t xml:space="preserve">greater than .05 </w:t>
            </w:r>
          </w:p>
          <w:p w14:paraId="04589881" w14:textId="77777777" w:rsidR="00B24A6E" w:rsidRPr="00987B6D" w:rsidRDefault="00B24A6E" w:rsidP="00987B6D">
            <w:pPr>
              <w:pStyle w:val="Text"/>
              <w:rPr>
                <w:sz w:val="22"/>
                <w:szCs w:val="22"/>
              </w:rPr>
            </w:pPr>
          </w:p>
          <w:p w14:paraId="213246D7" w14:textId="55DF3F97" w:rsidR="00987B6D" w:rsidRDefault="00987B6D" w:rsidP="00B24A6E">
            <w:pPr>
              <w:pStyle w:val="Text"/>
              <w:ind w:left="3241" w:hanging="360"/>
              <w:rPr>
                <w:sz w:val="22"/>
                <w:szCs w:val="22"/>
              </w:rPr>
            </w:pPr>
            <w:r w:rsidRPr="00987B6D">
              <w:rPr>
                <w:sz w:val="22"/>
                <w:szCs w:val="22"/>
              </w:rPr>
              <w:t>p</w:t>
            </w:r>
            <w:r w:rsidR="00B24A6E">
              <w:rPr>
                <w:sz w:val="22"/>
                <w:szCs w:val="22"/>
              </w:rPr>
              <w:t>-</w:t>
            </w:r>
            <w:r w:rsidRPr="00987B6D">
              <w:rPr>
                <w:sz w:val="22"/>
                <w:szCs w:val="22"/>
              </w:rPr>
              <w:t>value &gt; alpha</w:t>
            </w:r>
          </w:p>
          <w:p w14:paraId="15C41E99" w14:textId="77777777" w:rsidR="00B24A6E" w:rsidRPr="00987B6D" w:rsidRDefault="00B24A6E" w:rsidP="00B24A6E">
            <w:pPr>
              <w:pStyle w:val="Text"/>
              <w:ind w:left="2521"/>
              <w:rPr>
                <w:sz w:val="22"/>
                <w:szCs w:val="22"/>
              </w:rPr>
            </w:pPr>
          </w:p>
          <w:p w14:paraId="20D470E3" w14:textId="4DDEF679" w:rsidR="00987B6D" w:rsidRDefault="00381A5D" w:rsidP="00B24A6E">
            <w:pPr>
              <w:pStyle w:val="Text"/>
              <w:ind w:left="25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987B6D" w:rsidRPr="00987B6D">
              <w:rPr>
                <w:sz w:val="22"/>
                <w:szCs w:val="22"/>
              </w:rPr>
              <w:t>0.57 &gt; .05</w:t>
            </w:r>
            <w:r w:rsidR="00B24A6E">
              <w:rPr>
                <w:sz w:val="22"/>
                <w:szCs w:val="22"/>
              </w:rPr>
              <w:t xml:space="preserve"> &amp;</w:t>
            </w:r>
            <w:r w:rsidR="00B24A6E" w:rsidRPr="00987B6D">
              <w:rPr>
                <w:sz w:val="22"/>
                <w:szCs w:val="22"/>
              </w:rPr>
              <w:t xml:space="preserve"> 0.41</w:t>
            </w:r>
            <w:r w:rsidR="00B24A6E">
              <w:rPr>
                <w:sz w:val="22"/>
                <w:szCs w:val="22"/>
              </w:rPr>
              <w:t xml:space="preserve"> &gt; .05</w:t>
            </w:r>
          </w:p>
          <w:p w14:paraId="0A5F26EE" w14:textId="77777777" w:rsidR="00B24A6E" w:rsidRPr="00987B6D" w:rsidRDefault="00B24A6E" w:rsidP="00987B6D">
            <w:pPr>
              <w:pStyle w:val="Text"/>
              <w:rPr>
                <w:sz w:val="22"/>
                <w:szCs w:val="22"/>
              </w:rPr>
            </w:pPr>
          </w:p>
          <w:p w14:paraId="12074F30" w14:textId="77777777" w:rsidR="00B24A6E" w:rsidRPr="00B24A6E" w:rsidRDefault="00B24A6E" w:rsidP="00987B6D">
            <w:pPr>
              <w:pStyle w:val="Text"/>
              <w:rPr>
                <w:b/>
                <w:bCs/>
                <w:sz w:val="22"/>
                <w:szCs w:val="22"/>
              </w:rPr>
            </w:pPr>
            <w:r w:rsidRPr="00B24A6E">
              <w:rPr>
                <w:b/>
                <w:bCs/>
                <w:sz w:val="22"/>
                <w:szCs w:val="22"/>
              </w:rPr>
              <w:t>Decision:</w:t>
            </w:r>
          </w:p>
          <w:p w14:paraId="62AB052E" w14:textId="77777777" w:rsidR="00B24A6E" w:rsidRDefault="00B24A6E" w:rsidP="00987B6D">
            <w:pPr>
              <w:pStyle w:val="Text"/>
              <w:rPr>
                <w:sz w:val="22"/>
                <w:szCs w:val="22"/>
              </w:rPr>
            </w:pPr>
          </w:p>
          <w:p w14:paraId="1BCF0C22" w14:textId="25F35759" w:rsidR="00987B6D" w:rsidRDefault="00987B6D" w:rsidP="00987B6D">
            <w:pPr>
              <w:pStyle w:val="Text"/>
              <w:rPr>
                <w:sz w:val="22"/>
                <w:szCs w:val="22"/>
              </w:rPr>
            </w:pPr>
            <w:r w:rsidRPr="00987B6D">
              <w:rPr>
                <w:sz w:val="22"/>
                <w:szCs w:val="22"/>
              </w:rPr>
              <w:t xml:space="preserve"> we will </w:t>
            </w:r>
            <w:r w:rsidR="002578B5">
              <w:rPr>
                <w:b/>
                <w:bCs/>
                <w:sz w:val="22"/>
                <w:szCs w:val="22"/>
              </w:rPr>
              <w:t>ACCEPT</w:t>
            </w:r>
            <w:r w:rsidRPr="00987B6D">
              <w:rPr>
                <w:sz w:val="22"/>
                <w:szCs w:val="22"/>
              </w:rPr>
              <w:t xml:space="preserve"> the Null Hypothesis</w:t>
            </w:r>
          </w:p>
          <w:p w14:paraId="411A4733" w14:textId="77777777" w:rsidR="00B24A6E" w:rsidRDefault="00B24A6E" w:rsidP="00987B6D">
            <w:pPr>
              <w:pStyle w:val="Text"/>
              <w:rPr>
                <w:sz w:val="22"/>
                <w:szCs w:val="22"/>
              </w:rPr>
            </w:pPr>
          </w:p>
          <w:p w14:paraId="7B500CAC" w14:textId="3CE393D1" w:rsidR="002578B5" w:rsidRDefault="00E80E79" w:rsidP="00987B6D">
            <w:pPr>
              <w:pStyle w:val="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Conclusion:</w:t>
            </w:r>
          </w:p>
          <w:p w14:paraId="578BA1AC" w14:textId="5C8370FF" w:rsidR="00E80E79" w:rsidRDefault="00E80E79" w:rsidP="00987B6D">
            <w:pPr>
              <w:pStyle w:val="Text"/>
              <w:rPr>
                <w:b/>
                <w:bCs/>
                <w:sz w:val="22"/>
                <w:szCs w:val="22"/>
              </w:rPr>
            </w:pPr>
          </w:p>
          <w:p w14:paraId="3992D395" w14:textId="26FABE3D" w:rsidR="00E80E79" w:rsidRPr="00E80E79" w:rsidRDefault="00E80E79" w:rsidP="00987B6D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Being a female customer or a male customer does not affect spending score.</w:t>
            </w:r>
          </w:p>
          <w:p w14:paraId="15992B3E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56F06174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0B856425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470A44C3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4DACC669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78BE9E40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338C453D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3702797F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785415F4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0CB5A404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5B4661E1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0BCF3253" w14:textId="77777777" w:rsidR="002578B5" w:rsidRDefault="002578B5" w:rsidP="00987B6D">
            <w:pPr>
              <w:pStyle w:val="Text"/>
              <w:rPr>
                <w:sz w:val="22"/>
                <w:szCs w:val="22"/>
              </w:rPr>
            </w:pPr>
          </w:p>
          <w:p w14:paraId="50677634" w14:textId="3A44D447" w:rsidR="002578B5" w:rsidRPr="002578B5" w:rsidRDefault="002578B5" w:rsidP="002578B5">
            <w:pPr>
              <w:pStyle w:val="Text"/>
              <w:rPr>
                <w:b/>
                <w:bCs/>
                <w:sz w:val="22"/>
                <w:szCs w:val="22"/>
              </w:rPr>
            </w:pPr>
            <w:r w:rsidRPr="002578B5">
              <w:rPr>
                <w:b/>
                <w:bCs/>
                <w:sz w:val="22"/>
                <w:szCs w:val="22"/>
              </w:rPr>
              <w:lastRenderedPageBreak/>
              <w:t xml:space="preserve">Hypothesis test 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2578B5">
              <w:rPr>
                <w:b/>
                <w:bCs/>
                <w:sz w:val="22"/>
                <w:szCs w:val="22"/>
              </w:rPr>
              <w:t>:</w:t>
            </w:r>
          </w:p>
          <w:p w14:paraId="2C2E7DF0" w14:textId="77777777" w:rsidR="002578B5" w:rsidRDefault="002578B5" w:rsidP="002578B5">
            <w:pPr>
              <w:pStyle w:val="Text"/>
              <w:rPr>
                <w:sz w:val="22"/>
                <w:szCs w:val="22"/>
              </w:rPr>
            </w:pPr>
          </w:p>
          <w:p w14:paraId="79425C9C" w14:textId="79CAF571" w:rsidR="002578B5" w:rsidRDefault="002578B5" w:rsidP="002578B5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Question 2: </w:t>
            </w:r>
            <w:r>
              <w:t xml:space="preserve"> </w:t>
            </w:r>
            <w:r>
              <w:rPr>
                <w:sz w:val="22"/>
                <w:szCs w:val="22"/>
              </w:rPr>
              <w:t>I</w:t>
            </w:r>
            <w:r w:rsidRPr="002578B5">
              <w:rPr>
                <w:sz w:val="22"/>
                <w:szCs w:val="22"/>
              </w:rPr>
              <w:t>s the average spending score for male customers differ from female customers?</w:t>
            </w:r>
          </w:p>
          <w:p w14:paraId="7A36F2A6" w14:textId="77777777" w:rsidR="002578B5" w:rsidRPr="002578B5" w:rsidRDefault="002578B5" w:rsidP="002578B5">
            <w:pPr>
              <w:pStyle w:val="Text"/>
              <w:ind w:left="811"/>
              <w:rPr>
                <w:rFonts w:ascii="Courier New" w:hAnsi="Courier New" w:cs="Courier New"/>
                <w:sz w:val="22"/>
                <w:szCs w:val="22"/>
              </w:rPr>
            </w:pPr>
          </w:p>
          <w:p w14:paraId="209349DE" w14:textId="0058D034" w:rsidR="002578B5" w:rsidRPr="002578B5" w:rsidRDefault="002578B5" w:rsidP="002578B5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sz w:val="22"/>
                <w:szCs w:val="22"/>
              </w:rPr>
              <w:t>H0: the mean spending score for male customers equals the mean of female customer</w:t>
            </w:r>
            <w:r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Pr="002578B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156A5A61" w14:textId="5917C7CC" w:rsidR="002578B5" w:rsidRDefault="002578B5" w:rsidP="002578B5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sz w:val="22"/>
                <w:szCs w:val="22"/>
              </w:rPr>
              <w:t>H1: the mean spending score for male customers does not equal the mean of female customers</w:t>
            </w:r>
            <w:r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Pr="002578B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2648FCD2" w14:textId="77777777" w:rsidR="002578B5" w:rsidRPr="002578B5" w:rsidRDefault="002578B5" w:rsidP="002578B5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700FF788" w14:textId="77777777" w:rsidR="002578B5" w:rsidRDefault="002578B5" w:rsidP="002578B5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sz w:val="22"/>
                <w:szCs w:val="22"/>
              </w:rPr>
              <w:t>alpha= .05</w:t>
            </w:r>
          </w:p>
          <w:p w14:paraId="1F9E384D" w14:textId="77777777" w:rsidR="002578B5" w:rsidRDefault="002578B5" w:rsidP="002578B5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780287DC" w14:textId="77777777" w:rsidR="002578B5" w:rsidRPr="002578B5" w:rsidRDefault="002578B5" w:rsidP="002578B5">
            <w:pPr>
              <w:pStyle w:val="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Used Tests:</w:t>
            </w:r>
          </w:p>
          <w:p w14:paraId="6E733624" w14:textId="5A975803" w:rsidR="002578B5" w:rsidRDefault="00621838" w:rsidP="003B7E43">
            <w:pPr>
              <w:pStyle w:val="Heading1"/>
              <w:numPr>
                <w:ilvl w:val="0"/>
                <w:numId w:val="28"/>
              </w:numPr>
              <w:shd w:val="clear" w:color="auto" w:fill="FFFFFF"/>
              <w:spacing w:before="0" w:line="450" w:lineRule="atLeast"/>
              <w:textAlignment w:val="baseline"/>
              <w:rPr>
                <w:rFonts w:ascii="Courier New" w:eastAsiaTheme="minorHAnsi" w:hAnsi="Courier New" w:cs="Courier New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Pr="00621838">
              <w:rPr>
                <w:rFonts w:ascii="Courier New" w:eastAsiaTheme="minorHAnsi" w:hAnsi="Courier New" w:cs="Courier New"/>
                <w:b w:val="0"/>
                <w:sz w:val="22"/>
                <w:szCs w:val="22"/>
              </w:rPr>
              <w:t>Welch's t-test</w:t>
            </w:r>
            <w:r>
              <w:rPr>
                <w:rFonts w:ascii="Courier New" w:eastAsiaTheme="minorHAnsi" w:hAnsi="Courier New" w:cs="Courier New"/>
                <w:b w:val="0"/>
                <w:sz w:val="22"/>
                <w:szCs w:val="22"/>
              </w:rPr>
              <w:t xml:space="preserve"> </w:t>
            </w:r>
            <w:r w:rsidR="002578B5">
              <w:rPr>
                <w:rFonts w:ascii="Courier New" w:eastAsiaTheme="minorHAnsi" w:hAnsi="Courier New" w:cs="Courier New"/>
                <w:b w:val="0"/>
                <w:sz w:val="22"/>
                <w:szCs w:val="22"/>
              </w:rPr>
              <w:t>(</w:t>
            </w:r>
            <w:hyperlink r:id="rId10" w:history="1">
              <w:r w:rsidR="002578B5" w:rsidRPr="002578B5">
                <w:rPr>
                  <w:rFonts w:ascii="Courier New" w:eastAsiaTheme="minorHAnsi" w:hAnsi="Courier New" w:cs="Courier New"/>
                  <w:b w:val="0"/>
                  <w:sz w:val="22"/>
                  <w:szCs w:val="22"/>
                </w:rPr>
                <w:t>Independent Samples t-test</w:t>
              </w:r>
            </w:hyperlink>
            <w:r w:rsidR="002578B5">
              <w:rPr>
                <w:rFonts w:ascii="Courier New" w:eastAsiaTheme="minorHAnsi" w:hAnsi="Courier New" w:cs="Courier New"/>
                <w:b w:val="0"/>
                <w:sz w:val="22"/>
                <w:szCs w:val="22"/>
              </w:rPr>
              <w:t>)</w:t>
            </w:r>
          </w:p>
          <w:p w14:paraId="31E3C53A" w14:textId="4D1E41C0" w:rsidR="00F37AD3" w:rsidRPr="00F37AD3" w:rsidRDefault="00F37AD3" w:rsidP="003B7E43">
            <w:pPr>
              <w:pStyle w:val="ListParagraph"/>
              <w:numPr>
                <w:ilvl w:val="0"/>
                <w:numId w:val="24"/>
              </w:numPr>
              <w:ind w:left="1351" w:hanging="270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 w:rsidRPr="00F37AD3"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>Rules</w:t>
            </w:r>
          </w:p>
          <w:p w14:paraId="0CD27039" w14:textId="4FE0B8E9" w:rsidR="00F37AD3" w:rsidRDefault="00F37AD3" w:rsidP="003B7E43">
            <w:pPr>
              <w:pStyle w:val="ListParagraph"/>
              <w:numPr>
                <w:ilvl w:val="0"/>
                <w:numId w:val="32"/>
              </w:numPr>
              <w:ind w:left="1801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 w:rsidRPr="00F37AD3"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>Two Independent samples</w:t>
            </w:r>
          </w:p>
          <w:p w14:paraId="7B22ABFE" w14:textId="287312EC" w:rsidR="00621838" w:rsidRDefault="00621838" w:rsidP="003B7E43">
            <w:pPr>
              <w:pStyle w:val="ListParagraph"/>
              <w:numPr>
                <w:ilvl w:val="0"/>
                <w:numId w:val="32"/>
              </w:numPr>
              <w:ind w:left="1801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 xml:space="preserve">The data must be continuous </w:t>
            </w:r>
          </w:p>
          <w:p w14:paraId="1CCD3B8B" w14:textId="42EE6D37" w:rsidR="00F37AD3" w:rsidRPr="00F37AD3" w:rsidRDefault="00F37AD3" w:rsidP="003B7E43">
            <w:pPr>
              <w:pStyle w:val="ListParagraph"/>
              <w:numPr>
                <w:ilvl w:val="0"/>
                <w:numId w:val="32"/>
              </w:numPr>
              <w:ind w:left="1801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>the</w:t>
            </w:r>
            <w:r w:rsidR="00621838"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 xml:space="preserve"> samples do not have to hold the same</w:t>
            </w:r>
            <w:r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 xml:space="preserve"> number of instances</w:t>
            </w:r>
            <w:r w:rsidR="00621838"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 xml:space="preserve">. </w:t>
            </w:r>
          </w:p>
          <w:p w14:paraId="1422E994" w14:textId="77777777" w:rsidR="002578B5" w:rsidRDefault="002578B5" w:rsidP="002578B5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3C87B0C2" w14:textId="5886B901" w:rsidR="00F37AD3" w:rsidRDefault="00F37AD3" w:rsidP="00F37AD3">
            <w:pPr>
              <w:pStyle w:val="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Method: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  <w:p w14:paraId="43743055" w14:textId="77777777" w:rsidR="00621838" w:rsidRDefault="00621838" w:rsidP="00F37AD3">
            <w:pPr>
              <w:pStyle w:val="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14:paraId="05C5BAB0" w14:textId="1559669D" w:rsidR="00F37AD3" w:rsidRDefault="00F37AD3" w:rsidP="003B7E43">
            <w:pPr>
              <w:pStyle w:val="Text"/>
              <w:numPr>
                <w:ilvl w:val="0"/>
                <w:numId w:val="3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Choose 88 random instances of Female Spending </w:t>
            </w:r>
            <w:r w:rsidR="00621838">
              <w:rPr>
                <w:rFonts w:ascii="Courier New" w:hAnsi="Courier New" w:cs="Courier New"/>
                <w:sz w:val="22"/>
                <w:szCs w:val="22"/>
              </w:rPr>
              <w:t>Score (not mandatory)</w:t>
            </w:r>
          </w:p>
          <w:p w14:paraId="58693E45" w14:textId="77777777" w:rsidR="00621838" w:rsidRDefault="00F37AD3" w:rsidP="003B7E43">
            <w:pPr>
              <w:pStyle w:val="Text"/>
              <w:numPr>
                <w:ilvl w:val="0"/>
                <w:numId w:val="31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The two samples have the same number of instances   </w:t>
            </w:r>
          </w:p>
          <w:p w14:paraId="32A485D4" w14:textId="3C3F032A" w:rsidR="002578B5" w:rsidRPr="00621838" w:rsidRDefault="00F37AD3" w:rsidP="003B7E43">
            <w:pPr>
              <w:pStyle w:val="Text"/>
              <w:numPr>
                <w:ilvl w:val="0"/>
                <w:numId w:val="31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621838">
              <w:rPr>
                <w:rFonts w:ascii="Courier New" w:hAnsi="Courier New" w:cs="Courier New"/>
                <w:sz w:val="22"/>
                <w:szCs w:val="22"/>
              </w:rPr>
              <w:t xml:space="preserve">Apply </w:t>
            </w:r>
            <w:r w:rsidR="00621838" w:rsidRPr="00621838">
              <w:rPr>
                <w:rFonts w:ascii="Courier New" w:hAnsi="Courier New" w:cs="Courier New"/>
                <w:sz w:val="22"/>
                <w:szCs w:val="22"/>
              </w:rPr>
              <w:t>Welch's t-test</w:t>
            </w:r>
            <w:r w:rsidR="00621838" w:rsidRPr="00621838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</w:p>
          <w:p w14:paraId="200E8AD8" w14:textId="77777777" w:rsidR="00621838" w:rsidRDefault="00621838" w:rsidP="002578B5">
            <w:pPr>
              <w:pStyle w:val="Text"/>
              <w:rPr>
                <w:sz w:val="22"/>
                <w:szCs w:val="22"/>
              </w:rPr>
            </w:pPr>
          </w:p>
          <w:p w14:paraId="7902AD1E" w14:textId="77777777" w:rsidR="00F37AD3" w:rsidRDefault="00F37AD3" w:rsidP="00F37AD3">
            <w:pPr>
              <w:pStyle w:val="Text"/>
              <w:rPr>
                <w:sz w:val="22"/>
                <w:szCs w:val="22"/>
              </w:rPr>
            </w:pPr>
            <w:r w:rsidRPr="00987B6D">
              <w:rPr>
                <w:sz w:val="22"/>
                <w:szCs w:val="22"/>
              </w:rPr>
              <w:t xml:space="preserve">Results </w:t>
            </w:r>
            <w:r>
              <w:rPr>
                <w:sz w:val="22"/>
                <w:szCs w:val="22"/>
              </w:rPr>
              <w:t>Analysis</w:t>
            </w:r>
            <w:r w:rsidRPr="00987B6D">
              <w:rPr>
                <w:sz w:val="22"/>
                <w:szCs w:val="22"/>
              </w:rPr>
              <w:t xml:space="preserve">: </w:t>
            </w:r>
          </w:p>
          <w:p w14:paraId="4D44D3CF" w14:textId="77777777" w:rsidR="00F37AD3" w:rsidRDefault="00F37AD3" w:rsidP="00F37AD3">
            <w:pPr>
              <w:pStyle w:val="Text"/>
              <w:rPr>
                <w:sz w:val="22"/>
                <w:szCs w:val="22"/>
              </w:rPr>
            </w:pPr>
          </w:p>
          <w:p w14:paraId="1DE8AEAC" w14:textId="203A931B" w:rsidR="00621838" w:rsidRDefault="00621838" w:rsidP="00621838">
            <w:pPr>
              <w:pStyle w:val="Text"/>
              <w:rPr>
                <w:sz w:val="22"/>
                <w:szCs w:val="22"/>
              </w:rPr>
            </w:pPr>
            <w:r w:rsidRPr="00621838">
              <w:rPr>
                <w:sz w:val="22"/>
                <w:szCs w:val="22"/>
              </w:rPr>
              <w:t>Welch’s t-test ha</w:t>
            </w:r>
            <w:r w:rsidR="004A0748">
              <w:rPr>
                <w:sz w:val="22"/>
                <w:szCs w:val="22"/>
              </w:rPr>
              <w:t>s</w:t>
            </w:r>
            <w:r w:rsidRPr="00621838">
              <w:rPr>
                <w:sz w:val="22"/>
                <w:szCs w:val="22"/>
              </w:rPr>
              <w:t xml:space="preserve"> p</w:t>
            </w:r>
            <w:r>
              <w:rPr>
                <w:sz w:val="22"/>
                <w:szCs w:val="22"/>
              </w:rPr>
              <w:t>-</w:t>
            </w:r>
            <w:r w:rsidRPr="00621838">
              <w:rPr>
                <w:sz w:val="22"/>
                <w:szCs w:val="22"/>
              </w:rPr>
              <w:t xml:space="preserve">value greater than .05 </w:t>
            </w:r>
          </w:p>
          <w:p w14:paraId="114D80FA" w14:textId="77777777" w:rsidR="00621838" w:rsidRPr="00621838" w:rsidRDefault="00621838" w:rsidP="00621838">
            <w:pPr>
              <w:pStyle w:val="Text"/>
              <w:rPr>
                <w:sz w:val="22"/>
                <w:szCs w:val="22"/>
              </w:rPr>
            </w:pPr>
          </w:p>
          <w:p w14:paraId="0281C146" w14:textId="1E34028B" w:rsidR="00621838" w:rsidRDefault="00621838" w:rsidP="00621838">
            <w:pPr>
              <w:pStyle w:val="Text"/>
              <w:ind w:left="3151"/>
              <w:rPr>
                <w:sz w:val="22"/>
                <w:szCs w:val="22"/>
              </w:rPr>
            </w:pPr>
            <w:r w:rsidRPr="00621838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-</w:t>
            </w:r>
            <w:r w:rsidRPr="00621838">
              <w:rPr>
                <w:sz w:val="22"/>
                <w:szCs w:val="22"/>
              </w:rPr>
              <w:t xml:space="preserve">value &gt; alpha </w:t>
            </w:r>
          </w:p>
          <w:p w14:paraId="3F64EF10" w14:textId="77777777" w:rsidR="00621838" w:rsidRPr="00621838" w:rsidRDefault="00621838" w:rsidP="00621838">
            <w:pPr>
              <w:pStyle w:val="Text"/>
              <w:ind w:left="3151"/>
              <w:rPr>
                <w:sz w:val="22"/>
                <w:szCs w:val="22"/>
              </w:rPr>
            </w:pPr>
          </w:p>
          <w:p w14:paraId="0EF28E81" w14:textId="7C610079" w:rsidR="00621838" w:rsidRDefault="00621838" w:rsidP="00621838">
            <w:pPr>
              <w:pStyle w:val="Text"/>
              <w:ind w:left="3331"/>
              <w:rPr>
                <w:sz w:val="22"/>
                <w:szCs w:val="22"/>
              </w:rPr>
            </w:pPr>
            <w:r w:rsidRPr="00621838">
              <w:rPr>
                <w:sz w:val="22"/>
                <w:szCs w:val="22"/>
              </w:rPr>
              <w:t>0.69 &gt; .05</w:t>
            </w:r>
          </w:p>
          <w:p w14:paraId="305C2BC0" w14:textId="77777777" w:rsidR="00E80E79" w:rsidRDefault="00E80E79" w:rsidP="00621838">
            <w:pPr>
              <w:pStyle w:val="Text"/>
              <w:ind w:left="3331"/>
              <w:rPr>
                <w:sz w:val="22"/>
                <w:szCs w:val="22"/>
              </w:rPr>
            </w:pPr>
          </w:p>
          <w:p w14:paraId="5CF5D584" w14:textId="77777777" w:rsidR="00E80E79" w:rsidRPr="00B24A6E" w:rsidRDefault="00E80E79" w:rsidP="00E80E79">
            <w:pPr>
              <w:pStyle w:val="Text"/>
              <w:rPr>
                <w:b/>
                <w:bCs/>
                <w:sz w:val="22"/>
                <w:szCs w:val="22"/>
              </w:rPr>
            </w:pPr>
            <w:r w:rsidRPr="00B24A6E">
              <w:rPr>
                <w:b/>
                <w:bCs/>
                <w:sz w:val="22"/>
                <w:szCs w:val="22"/>
              </w:rPr>
              <w:t>Decision:</w:t>
            </w:r>
          </w:p>
          <w:p w14:paraId="5E0D1034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36338045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  <w:r w:rsidRPr="00987B6D">
              <w:rPr>
                <w:sz w:val="22"/>
                <w:szCs w:val="22"/>
              </w:rPr>
              <w:t xml:space="preserve"> we will </w:t>
            </w:r>
            <w:r>
              <w:rPr>
                <w:b/>
                <w:bCs/>
                <w:sz w:val="22"/>
                <w:szCs w:val="22"/>
              </w:rPr>
              <w:t>ACCEPT</w:t>
            </w:r>
            <w:r w:rsidRPr="00987B6D">
              <w:rPr>
                <w:sz w:val="22"/>
                <w:szCs w:val="22"/>
              </w:rPr>
              <w:t xml:space="preserve"> the Null Hypothesis</w:t>
            </w:r>
          </w:p>
          <w:p w14:paraId="7649F5DB" w14:textId="77777777" w:rsidR="00621838" w:rsidRDefault="00621838" w:rsidP="00E80E79">
            <w:pPr>
              <w:pStyle w:val="Text"/>
              <w:rPr>
                <w:sz w:val="22"/>
                <w:szCs w:val="22"/>
              </w:rPr>
            </w:pPr>
          </w:p>
          <w:p w14:paraId="229FE37B" w14:textId="1C4F9601" w:rsidR="00E80E79" w:rsidRPr="00B24A6E" w:rsidRDefault="00E80E79" w:rsidP="00E80E79">
            <w:pPr>
              <w:pStyle w:val="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Conclusion</w:t>
            </w:r>
            <w:r w:rsidRPr="00B24A6E">
              <w:rPr>
                <w:b/>
                <w:bCs/>
                <w:sz w:val="22"/>
                <w:szCs w:val="22"/>
              </w:rPr>
              <w:t>:</w:t>
            </w:r>
          </w:p>
          <w:p w14:paraId="6AE6B063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2F09A37A" w14:textId="5B074016" w:rsidR="00E80E79" w:rsidRDefault="00E80E79" w:rsidP="00E80E79">
            <w:pPr>
              <w:pStyle w:val="Text"/>
              <w:rPr>
                <w:sz w:val="22"/>
                <w:szCs w:val="22"/>
              </w:rPr>
            </w:pPr>
            <w:r w:rsidRPr="00987B6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 average spending score for male and female customers is the same.</w:t>
            </w:r>
          </w:p>
          <w:p w14:paraId="403275F1" w14:textId="6AE3723E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32A2B09B" w14:textId="265DFC5B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7EA704EC" w14:textId="6874D814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65926B54" w14:textId="3D2C5D38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6A00EFCE" w14:textId="40FC9019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3430D5E4" w14:textId="508A5841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666899F1" w14:textId="55E694B5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09E3BBA6" w14:textId="00A28542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75DEE00F" w14:textId="02468A4D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67346BBC" w14:textId="6115FB3E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2354523E" w14:textId="74E3CA65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61D87588" w14:textId="4821D186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546FE9D4" w14:textId="646A5649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5E7D1A6A" w14:textId="006B43EE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2E19B8C2" w14:textId="7F018C6F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79758C3C" w14:textId="77777777" w:rsidR="00620184" w:rsidRDefault="00620184" w:rsidP="00E80E79">
            <w:pPr>
              <w:pStyle w:val="Text"/>
              <w:rPr>
                <w:sz w:val="22"/>
                <w:szCs w:val="22"/>
              </w:rPr>
            </w:pPr>
          </w:p>
          <w:p w14:paraId="29AFF13D" w14:textId="5DC67AC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2260FCAC" w14:textId="7DCA2281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4E9AAEC4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4452A1A2" w14:textId="20472FFF" w:rsidR="00E80E79" w:rsidRPr="002578B5" w:rsidRDefault="00E80E79" w:rsidP="00E80E79">
            <w:pPr>
              <w:pStyle w:val="Text"/>
              <w:rPr>
                <w:b/>
                <w:bCs/>
                <w:sz w:val="22"/>
                <w:szCs w:val="22"/>
              </w:rPr>
            </w:pPr>
            <w:r w:rsidRPr="002578B5">
              <w:rPr>
                <w:b/>
                <w:bCs/>
                <w:sz w:val="22"/>
                <w:szCs w:val="22"/>
              </w:rPr>
              <w:lastRenderedPageBreak/>
              <w:t xml:space="preserve">Hypothesis test 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2578B5">
              <w:rPr>
                <w:b/>
                <w:bCs/>
                <w:sz w:val="22"/>
                <w:szCs w:val="22"/>
              </w:rPr>
              <w:t>:</w:t>
            </w:r>
          </w:p>
          <w:p w14:paraId="310F9C31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6111C408" w14:textId="3BDDE62F" w:rsidR="00E80E79" w:rsidRDefault="00E80E79" w:rsidP="00E80E79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Question 3: </w:t>
            </w:r>
            <w:r>
              <w:t xml:space="preserve">  </w:t>
            </w:r>
            <w:r>
              <w:rPr>
                <w:sz w:val="22"/>
                <w:szCs w:val="22"/>
              </w:rPr>
              <w:t>I</w:t>
            </w:r>
            <w:r w:rsidRPr="00E80E79">
              <w:rPr>
                <w:sz w:val="22"/>
                <w:szCs w:val="22"/>
              </w:rPr>
              <w:t xml:space="preserve">s the Annual Income a good variable to predict the Spending </w:t>
            </w:r>
            <w:proofErr w:type="gramStart"/>
            <w:r w:rsidRPr="00E80E79">
              <w:rPr>
                <w:sz w:val="22"/>
                <w:szCs w:val="22"/>
              </w:rPr>
              <w:t>Score ?</w:t>
            </w:r>
            <w:proofErr w:type="gramEnd"/>
          </w:p>
          <w:p w14:paraId="3CE1ED2B" w14:textId="77777777" w:rsidR="00E80E79" w:rsidRPr="002578B5" w:rsidRDefault="00E80E79" w:rsidP="00E80E79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0F759017" w14:textId="2C256B45" w:rsidR="00E80E79" w:rsidRPr="002578B5" w:rsidRDefault="00E80E79" w:rsidP="00E80E79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sz w:val="22"/>
                <w:szCs w:val="22"/>
              </w:rPr>
              <w:t xml:space="preserve">H0: </w:t>
            </w:r>
            <w:r>
              <w:t xml:space="preserve"> </w:t>
            </w:r>
            <w:r w:rsidRPr="00E80E79">
              <w:rPr>
                <w:rFonts w:ascii="Courier New" w:hAnsi="Courier New" w:cs="Courier New"/>
                <w:sz w:val="22"/>
                <w:szCs w:val="22"/>
              </w:rPr>
              <w:t>The coefficients are zero (no relation between the two variables)</w:t>
            </w:r>
          </w:p>
          <w:p w14:paraId="18956FD3" w14:textId="7CE7EF48" w:rsidR="00E80E79" w:rsidRDefault="00E80E79" w:rsidP="00E80E79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sz w:val="22"/>
                <w:szCs w:val="22"/>
              </w:rPr>
              <w:t xml:space="preserve">H1: </w:t>
            </w:r>
            <w:r>
              <w:t xml:space="preserve"> </w:t>
            </w:r>
            <w:r w:rsidRPr="00E80E79">
              <w:rPr>
                <w:rFonts w:ascii="Courier New" w:hAnsi="Courier New" w:cs="Courier New"/>
                <w:sz w:val="22"/>
                <w:szCs w:val="22"/>
              </w:rPr>
              <w:t>The coefficients are not zero (there is a relation between the two variables)</w:t>
            </w:r>
          </w:p>
          <w:p w14:paraId="37EFB3BE" w14:textId="77777777" w:rsidR="00E80E79" w:rsidRPr="002578B5" w:rsidRDefault="00E80E79" w:rsidP="00E80E79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01CF46F2" w14:textId="77777777" w:rsidR="00E80E79" w:rsidRDefault="00E80E79" w:rsidP="00E80E79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sz w:val="22"/>
                <w:szCs w:val="22"/>
              </w:rPr>
              <w:t>alpha= .05</w:t>
            </w:r>
          </w:p>
          <w:p w14:paraId="07E175A7" w14:textId="77777777" w:rsidR="00E80E79" w:rsidRDefault="00E80E79" w:rsidP="00E80E79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6F6B42F0" w14:textId="77777777" w:rsidR="00E80E79" w:rsidRPr="002578B5" w:rsidRDefault="00E80E79" w:rsidP="00E80E79">
            <w:pPr>
              <w:pStyle w:val="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Used Tests:</w:t>
            </w:r>
          </w:p>
          <w:p w14:paraId="00F3D5A9" w14:textId="012B06A8" w:rsidR="00E80E79" w:rsidRDefault="00E80E79" w:rsidP="003B7E43">
            <w:pPr>
              <w:pStyle w:val="Heading1"/>
              <w:numPr>
                <w:ilvl w:val="0"/>
                <w:numId w:val="28"/>
              </w:numPr>
              <w:shd w:val="clear" w:color="auto" w:fill="FFFFFF"/>
              <w:spacing w:before="0" w:line="450" w:lineRule="atLeast"/>
              <w:textAlignment w:val="baseline"/>
              <w:rPr>
                <w:rFonts w:ascii="Courier New" w:eastAsiaTheme="minorHAnsi" w:hAnsi="Courier New" w:cs="Courier New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Courier New" w:eastAsiaTheme="minorHAnsi" w:hAnsi="Courier New" w:cs="Courier New"/>
                <w:b w:val="0"/>
                <w:sz w:val="22"/>
                <w:szCs w:val="22"/>
              </w:rPr>
              <w:t xml:space="preserve">Regression Analysis </w:t>
            </w:r>
          </w:p>
          <w:p w14:paraId="25586EEA" w14:textId="77777777" w:rsidR="00E80E79" w:rsidRPr="00F37AD3" w:rsidRDefault="00E80E79" w:rsidP="003B7E43">
            <w:pPr>
              <w:pStyle w:val="ListParagraph"/>
              <w:numPr>
                <w:ilvl w:val="0"/>
                <w:numId w:val="24"/>
              </w:numPr>
              <w:ind w:left="1351" w:hanging="270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 w:rsidRPr="00F37AD3"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>Rules</w:t>
            </w:r>
          </w:p>
          <w:p w14:paraId="16E5F303" w14:textId="77777777" w:rsidR="004A0748" w:rsidRDefault="004A0748" w:rsidP="003B7E43">
            <w:pPr>
              <w:pStyle w:val="ListParagraph"/>
              <w:numPr>
                <w:ilvl w:val="0"/>
                <w:numId w:val="32"/>
              </w:numPr>
              <w:ind w:left="1801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>One Independent variable</w:t>
            </w:r>
          </w:p>
          <w:p w14:paraId="4CA3DB87" w14:textId="3E77E15A" w:rsidR="00E80E79" w:rsidRPr="004A0748" w:rsidRDefault="004A0748" w:rsidP="003B7E43">
            <w:pPr>
              <w:pStyle w:val="ListParagraph"/>
              <w:numPr>
                <w:ilvl w:val="0"/>
                <w:numId w:val="32"/>
              </w:numPr>
              <w:ind w:left="1801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 xml:space="preserve">One Dependent variable </w:t>
            </w:r>
            <w:r w:rsidRPr="004A0748"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 xml:space="preserve"> </w:t>
            </w:r>
          </w:p>
          <w:p w14:paraId="4529AB30" w14:textId="77777777" w:rsidR="00E80E79" w:rsidRDefault="00E80E79" w:rsidP="003B7E43">
            <w:pPr>
              <w:pStyle w:val="ListParagraph"/>
              <w:numPr>
                <w:ilvl w:val="0"/>
                <w:numId w:val="32"/>
              </w:numPr>
              <w:ind w:left="1801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 xml:space="preserve">The data must be continuous </w:t>
            </w:r>
          </w:p>
          <w:p w14:paraId="10F4D799" w14:textId="77777777" w:rsidR="00E80E79" w:rsidRDefault="00E80E79" w:rsidP="00E80E79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1BFFBFBB" w14:textId="77777777" w:rsidR="00E80E79" w:rsidRDefault="00E80E79" w:rsidP="00E80E79">
            <w:pPr>
              <w:pStyle w:val="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Method: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  <w:p w14:paraId="3D6B36C9" w14:textId="77777777" w:rsidR="00E80E79" w:rsidRDefault="00E80E79" w:rsidP="00E80E79">
            <w:pPr>
              <w:pStyle w:val="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14:paraId="147E27BA" w14:textId="77777777" w:rsidR="004A0748" w:rsidRDefault="00E80E79" w:rsidP="003B7E43">
            <w:pPr>
              <w:pStyle w:val="Text"/>
              <w:numPr>
                <w:ilvl w:val="0"/>
                <w:numId w:val="33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Choose </w:t>
            </w:r>
            <w:r w:rsidR="004A0748">
              <w:rPr>
                <w:rFonts w:ascii="Courier New" w:hAnsi="Courier New" w:cs="Courier New"/>
                <w:sz w:val="22"/>
                <w:szCs w:val="22"/>
              </w:rPr>
              <w:t>Annual Income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4A0748">
              <w:rPr>
                <w:rFonts w:ascii="Courier New" w:hAnsi="Courier New" w:cs="Courier New"/>
                <w:sz w:val="22"/>
                <w:szCs w:val="22"/>
              </w:rPr>
              <w:t xml:space="preserve">as the Independent Variable </w:t>
            </w:r>
          </w:p>
          <w:p w14:paraId="2BAA41A0" w14:textId="77777777" w:rsidR="004A0748" w:rsidRDefault="004A0748" w:rsidP="003B7E43">
            <w:pPr>
              <w:pStyle w:val="Text"/>
              <w:numPr>
                <w:ilvl w:val="0"/>
                <w:numId w:val="3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4A0748">
              <w:rPr>
                <w:rFonts w:ascii="Courier New" w:hAnsi="Courier New" w:cs="Courier New"/>
                <w:sz w:val="22"/>
                <w:szCs w:val="22"/>
              </w:rPr>
              <w:t>Choose Spending Score as the Dependent Variable</w:t>
            </w:r>
          </w:p>
          <w:p w14:paraId="16F01907" w14:textId="6B2CAB08" w:rsidR="00E80E79" w:rsidRPr="004A0748" w:rsidRDefault="00E80E79" w:rsidP="003B7E43">
            <w:pPr>
              <w:pStyle w:val="Text"/>
              <w:numPr>
                <w:ilvl w:val="0"/>
                <w:numId w:val="3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4A0748">
              <w:rPr>
                <w:rFonts w:ascii="Courier New" w:hAnsi="Courier New" w:cs="Courier New"/>
                <w:sz w:val="22"/>
                <w:szCs w:val="22"/>
              </w:rPr>
              <w:t xml:space="preserve">Apply </w:t>
            </w:r>
            <w:r w:rsidR="004A0748" w:rsidRPr="004A0748">
              <w:rPr>
                <w:rFonts w:ascii="Courier New" w:hAnsi="Courier New" w:cs="Courier New"/>
                <w:sz w:val="22"/>
                <w:szCs w:val="22"/>
              </w:rPr>
              <w:t>Regression Analysis</w:t>
            </w:r>
          </w:p>
          <w:p w14:paraId="13FCE150" w14:textId="77777777" w:rsidR="00E80E79" w:rsidRPr="004A0748" w:rsidRDefault="00E80E79" w:rsidP="00E80E79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675C7448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  <w:r w:rsidRPr="00987B6D">
              <w:rPr>
                <w:sz w:val="22"/>
                <w:szCs w:val="22"/>
              </w:rPr>
              <w:t xml:space="preserve">Results </w:t>
            </w:r>
            <w:r>
              <w:rPr>
                <w:sz w:val="22"/>
                <w:szCs w:val="22"/>
              </w:rPr>
              <w:t>Analysis</w:t>
            </w:r>
            <w:r w:rsidRPr="00987B6D">
              <w:rPr>
                <w:sz w:val="22"/>
                <w:szCs w:val="22"/>
              </w:rPr>
              <w:t xml:space="preserve">: </w:t>
            </w:r>
          </w:p>
          <w:p w14:paraId="60E5CD2A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6AFCAA62" w14:textId="2371C98B" w:rsidR="00E80E79" w:rsidRDefault="004A0748" w:rsidP="00E80E79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Regression Analysis</w:t>
            </w:r>
            <w:r w:rsidR="00E80E79" w:rsidRPr="00621838">
              <w:rPr>
                <w:sz w:val="22"/>
                <w:szCs w:val="22"/>
              </w:rPr>
              <w:t xml:space="preserve"> ha</w:t>
            </w:r>
            <w:r>
              <w:rPr>
                <w:sz w:val="22"/>
                <w:szCs w:val="22"/>
              </w:rPr>
              <w:t>s</w:t>
            </w:r>
            <w:r w:rsidR="00E80E79" w:rsidRPr="00621838">
              <w:rPr>
                <w:sz w:val="22"/>
                <w:szCs w:val="22"/>
              </w:rPr>
              <w:t xml:space="preserve"> p</w:t>
            </w:r>
            <w:r w:rsidR="00E80E79">
              <w:rPr>
                <w:sz w:val="22"/>
                <w:szCs w:val="22"/>
              </w:rPr>
              <w:t>-</w:t>
            </w:r>
            <w:r w:rsidR="00E80E79" w:rsidRPr="00621838">
              <w:rPr>
                <w:sz w:val="22"/>
                <w:szCs w:val="22"/>
              </w:rPr>
              <w:t xml:space="preserve">value </w:t>
            </w:r>
            <w:r w:rsidR="0075200F">
              <w:rPr>
                <w:sz w:val="22"/>
                <w:szCs w:val="22"/>
              </w:rPr>
              <w:t>less</w:t>
            </w:r>
            <w:r w:rsidR="00E80E79" w:rsidRPr="00621838">
              <w:rPr>
                <w:sz w:val="22"/>
                <w:szCs w:val="22"/>
              </w:rPr>
              <w:t xml:space="preserve"> than .05 </w:t>
            </w:r>
          </w:p>
          <w:p w14:paraId="7A21618B" w14:textId="77777777" w:rsidR="00E80E79" w:rsidRPr="00621838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6DA7F9B8" w14:textId="3D3A1D39" w:rsidR="00E80E79" w:rsidRDefault="00E80E79" w:rsidP="00E80E79">
            <w:pPr>
              <w:pStyle w:val="Text"/>
              <w:ind w:left="3151"/>
              <w:rPr>
                <w:sz w:val="22"/>
                <w:szCs w:val="22"/>
              </w:rPr>
            </w:pPr>
            <w:r w:rsidRPr="00621838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-</w:t>
            </w:r>
            <w:r w:rsidRPr="00621838">
              <w:rPr>
                <w:sz w:val="22"/>
                <w:szCs w:val="22"/>
              </w:rPr>
              <w:t xml:space="preserve">value </w:t>
            </w:r>
            <w:r w:rsidR="0075200F">
              <w:rPr>
                <w:sz w:val="22"/>
                <w:szCs w:val="22"/>
              </w:rPr>
              <w:t>&lt;</w:t>
            </w:r>
            <w:r w:rsidRPr="00621838">
              <w:rPr>
                <w:sz w:val="22"/>
                <w:szCs w:val="22"/>
              </w:rPr>
              <w:t xml:space="preserve"> alpha </w:t>
            </w:r>
          </w:p>
          <w:p w14:paraId="6023FB28" w14:textId="77777777" w:rsidR="00E80E79" w:rsidRPr="00621838" w:rsidRDefault="00E80E79" w:rsidP="00E80E79">
            <w:pPr>
              <w:pStyle w:val="Text"/>
              <w:ind w:left="3151"/>
              <w:rPr>
                <w:sz w:val="22"/>
                <w:szCs w:val="22"/>
              </w:rPr>
            </w:pPr>
          </w:p>
          <w:p w14:paraId="5F671C59" w14:textId="7224C788" w:rsidR="00E80E79" w:rsidRDefault="00E80E79" w:rsidP="00E80E79">
            <w:pPr>
              <w:pStyle w:val="Text"/>
              <w:ind w:left="3331"/>
              <w:rPr>
                <w:sz w:val="22"/>
                <w:szCs w:val="22"/>
              </w:rPr>
            </w:pPr>
            <w:r w:rsidRPr="00621838">
              <w:rPr>
                <w:sz w:val="22"/>
                <w:szCs w:val="22"/>
              </w:rPr>
              <w:t>0.</w:t>
            </w:r>
            <w:r w:rsidR="0075200F">
              <w:rPr>
                <w:sz w:val="22"/>
                <w:szCs w:val="22"/>
              </w:rPr>
              <w:t>00</w:t>
            </w:r>
            <w:r w:rsidRPr="00621838">
              <w:rPr>
                <w:sz w:val="22"/>
                <w:szCs w:val="22"/>
              </w:rPr>
              <w:t xml:space="preserve"> </w:t>
            </w:r>
            <w:r w:rsidR="0075200F">
              <w:rPr>
                <w:sz w:val="22"/>
                <w:szCs w:val="22"/>
              </w:rPr>
              <w:t>&lt;</w:t>
            </w:r>
            <w:r w:rsidRPr="00621838">
              <w:rPr>
                <w:sz w:val="22"/>
                <w:szCs w:val="22"/>
              </w:rPr>
              <w:t xml:space="preserve"> .05</w:t>
            </w:r>
          </w:p>
          <w:p w14:paraId="11B774FA" w14:textId="77777777" w:rsidR="00E80E79" w:rsidRDefault="00E80E79" w:rsidP="00E80E79">
            <w:pPr>
              <w:pStyle w:val="Text"/>
              <w:ind w:left="3331"/>
              <w:rPr>
                <w:sz w:val="22"/>
                <w:szCs w:val="22"/>
              </w:rPr>
            </w:pPr>
          </w:p>
          <w:p w14:paraId="460F4AD9" w14:textId="77777777" w:rsidR="00E80E79" w:rsidRPr="00B24A6E" w:rsidRDefault="00E80E79" w:rsidP="00E80E79">
            <w:pPr>
              <w:pStyle w:val="Text"/>
              <w:rPr>
                <w:b/>
                <w:bCs/>
                <w:sz w:val="22"/>
                <w:szCs w:val="22"/>
              </w:rPr>
            </w:pPr>
            <w:r w:rsidRPr="00B24A6E">
              <w:rPr>
                <w:b/>
                <w:bCs/>
                <w:sz w:val="22"/>
                <w:szCs w:val="22"/>
              </w:rPr>
              <w:t>Decision:</w:t>
            </w:r>
          </w:p>
          <w:p w14:paraId="53B7513B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3AB41B93" w14:textId="0AAE4874" w:rsidR="00E80E79" w:rsidRDefault="00E80E79" w:rsidP="00E80E79">
            <w:pPr>
              <w:pStyle w:val="Text"/>
              <w:rPr>
                <w:sz w:val="22"/>
                <w:szCs w:val="22"/>
              </w:rPr>
            </w:pPr>
            <w:r w:rsidRPr="00987B6D">
              <w:rPr>
                <w:sz w:val="22"/>
                <w:szCs w:val="22"/>
              </w:rPr>
              <w:t xml:space="preserve"> we will </w:t>
            </w:r>
            <w:r w:rsidR="0075200F">
              <w:rPr>
                <w:b/>
                <w:bCs/>
                <w:sz w:val="22"/>
                <w:szCs w:val="22"/>
              </w:rPr>
              <w:t>REJECT</w:t>
            </w:r>
            <w:r w:rsidRPr="00987B6D">
              <w:rPr>
                <w:sz w:val="22"/>
                <w:szCs w:val="22"/>
              </w:rPr>
              <w:t xml:space="preserve"> the Null Hypothesis</w:t>
            </w:r>
          </w:p>
          <w:p w14:paraId="2A92B9C2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59ED1BC5" w14:textId="77777777" w:rsidR="00E80E79" w:rsidRPr="00B24A6E" w:rsidRDefault="00E80E79" w:rsidP="00E80E79">
            <w:pPr>
              <w:pStyle w:val="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Conclusion</w:t>
            </w:r>
            <w:r w:rsidRPr="00B24A6E">
              <w:rPr>
                <w:b/>
                <w:bCs/>
                <w:sz w:val="22"/>
                <w:szCs w:val="22"/>
              </w:rPr>
              <w:t>:</w:t>
            </w:r>
          </w:p>
          <w:p w14:paraId="784F3BAA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14AD29F9" w14:textId="609231BC" w:rsidR="0075200F" w:rsidRDefault="0075200F" w:rsidP="00E80E79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Annual Income is an important variable to predict the Spending Score, so it will be fed to the model. </w:t>
            </w:r>
          </w:p>
          <w:p w14:paraId="2789FB41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7378B764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79205BCE" w14:textId="77777777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696EDE00" w14:textId="7C98CACF" w:rsidR="00E80E79" w:rsidRDefault="00E80E79" w:rsidP="00E80E79">
            <w:pPr>
              <w:pStyle w:val="Text"/>
              <w:rPr>
                <w:sz w:val="22"/>
                <w:szCs w:val="22"/>
              </w:rPr>
            </w:pPr>
          </w:p>
          <w:p w14:paraId="0CA9569F" w14:textId="576CC922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036D001C" w14:textId="07A9F516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1E2C0856" w14:textId="1A489FB0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6F22F19C" w14:textId="2A9BE33C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39694E7D" w14:textId="17F4D526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26A1CE13" w14:textId="286B7C61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3E8F6809" w14:textId="1E96F019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1F85A5DB" w14:textId="653893EE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468FF557" w14:textId="1BC3E951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45DA92AE" w14:textId="6D39F746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63D01F01" w14:textId="42425CD4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06F00756" w14:textId="41562B4F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21C850F7" w14:textId="1CD6D05A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7803BE25" w14:textId="42A28D26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710DC072" w14:textId="379CC6DB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148599B3" w14:textId="64662F35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4F9301AD" w14:textId="77777777" w:rsidR="00620184" w:rsidRDefault="00620184" w:rsidP="00D60598">
            <w:pPr>
              <w:pStyle w:val="Text"/>
              <w:rPr>
                <w:sz w:val="22"/>
                <w:szCs w:val="22"/>
              </w:rPr>
            </w:pPr>
          </w:p>
          <w:p w14:paraId="787AF076" w14:textId="2D91DB33" w:rsidR="00D60598" w:rsidRPr="002578B5" w:rsidRDefault="00D60598" w:rsidP="00D60598">
            <w:pPr>
              <w:pStyle w:val="Text"/>
              <w:rPr>
                <w:b/>
                <w:bCs/>
                <w:sz w:val="22"/>
                <w:szCs w:val="22"/>
              </w:rPr>
            </w:pPr>
            <w:r w:rsidRPr="002578B5">
              <w:rPr>
                <w:b/>
                <w:bCs/>
                <w:sz w:val="22"/>
                <w:szCs w:val="22"/>
              </w:rPr>
              <w:lastRenderedPageBreak/>
              <w:t xml:space="preserve">Hypothesis test 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2578B5">
              <w:rPr>
                <w:b/>
                <w:bCs/>
                <w:sz w:val="22"/>
                <w:szCs w:val="22"/>
              </w:rPr>
              <w:t>:</w:t>
            </w:r>
          </w:p>
          <w:p w14:paraId="1F67E4C4" w14:textId="77777777" w:rsidR="00D60598" w:rsidRDefault="00D60598" w:rsidP="00D60598">
            <w:pPr>
              <w:pStyle w:val="Text"/>
              <w:rPr>
                <w:sz w:val="22"/>
                <w:szCs w:val="22"/>
              </w:rPr>
            </w:pPr>
          </w:p>
          <w:p w14:paraId="6FBFFD74" w14:textId="3930BF5F" w:rsidR="00D60598" w:rsidRDefault="00D60598" w:rsidP="00D60598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Question 3: </w:t>
            </w:r>
            <w:r>
              <w:t xml:space="preserve">  </w:t>
            </w:r>
            <w:r>
              <w:rPr>
                <w:sz w:val="22"/>
                <w:szCs w:val="22"/>
              </w:rPr>
              <w:t>I</w:t>
            </w:r>
            <w:r w:rsidRPr="00E80E79">
              <w:rPr>
                <w:sz w:val="22"/>
                <w:szCs w:val="22"/>
              </w:rPr>
              <w:t xml:space="preserve">s the </w:t>
            </w:r>
            <w:r>
              <w:rPr>
                <w:sz w:val="22"/>
                <w:szCs w:val="22"/>
              </w:rPr>
              <w:t>Ag</w:t>
            </w:r>
            <w:r w:rsidRPr="00E80E79">
              <w:rPr>
                <w:sz w:val="22"/>
                <w:szCs w:val="22"/>
              </w:rPr>
              <w:t xml:space="preserve">e a good variable to predict the Spending </w:t>
            </w:r>
            <w:proofErr w:type="gramStart"/>
            <w:r w:rsidRPr="00E80E79">
              <w:rPr>
                <w:sz w:val="22"/>
                <w:szCs w:val="22"/>
              </w:rPr>
              <w:t>Score ?</w:t>
            </w:r>
            <w:proofErr w:type="gramEnd"/>
          </w:p>
          <w:p w14:paraId="336B4B92" w14:textId="77777777" w:rsidR="00D60598" w:rsidRPr="002578B5" w:rsidRDefault="00D60598" w:rsidP="00D60598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363EE067" w14:textId="77777777" w:rsidR="00D60598" w:rsidRPr="002578B5" w:rsidRDefault="00D60598" w:rsidP="00D60598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sz w:val="22"/>
                <w:szCs w:val="22"/>
              </w:rPr>
              <w:t xml:space="preserve">H0: </w:t>
            </w:r>
            <w:r>
              <w:t xml:space="preserve"> </w:t>
            </w:r>
            <w:r w:rsidRPr="00E80E79">
              <w:rPr>
                <w:rFonts w:ascii="Courier New" w:hAnsi="Courier New" w:cs="Courier New"/>
                <w:sz w:val="22"/>
                <w:szCs w:val="22"/>
              </w:rPr>
              <w:t>The coefficients are zero (no relation between the two variables)</w:t>
            </w:r>
          </w:p>
          <w:p w14:paraId="2533AA62" w14:textId="77777777" w:rsidR="00D60598" w:rsidRDefault="00D60598" w:rsidP="00D60598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sz w:val="22"/>
                <w:szCs w:val="22"/>
              </w:rPr>
              <w:t xml:space="preserve">H1: </w:t>
            </w:r>
            <w:r>
              <w:t xml:space="preserve"> </w:t>
            </w:r>
            <w:r w:rsidRPr="00E80E79">
              <w:rPr>
                <w:rFonts w:ascii="Courier New" w:hAnsi="Courier New" w:cs="Courier New"/>
                <w:sz w:val="22"/>
                <w:szCs w:val="22"/>
              </w:rPr>
              <w:t>The coefficients are not zero (there is a relation between the two variables)</w:t>
            </w:r>
          </w:p>
          <w:p w14:paraId="4A1C38B5" w14:textId="77777777" w:rsidR="00D60598" w:rsidRPr="002578B5" w:rsidRDefault="00D60598" w:rsidP="00D60598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37B8600E" w14:textId="77777777" w:rsidR="00D60598" w:rsidRDefault="00D60598" w:rsidP="00D60598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sz w:val="22"/>
                <w:szCs w:val="22"/>
              </w:rPr>
              <w:t>alpha= .05</w:t>
            </w:r>
          </w:p>
          <w:p w14:paraId="3749CCEE" w14:textId="77777777" w:rsidR="00D60598" w:rsidRDefault="00D60598" w:rsidP="00D60598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2547AA1E" w14:textId="77777777" w:rsidR="00D60598" w:rsidRPr="002578B5" w:rsidRDefault="00D60598" w:rsidP="00D60598">
            <w:pPr>
              <w:pStyle w:val="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Used Tests:</w:t>
            </w:r>
          </w:p>
          <w:p w14:paraId="49560AB4" w14:textId="77777777" w:rsidR="00D60598" w:rsidRDefault="00D60598" w:rsidP="003B7E43">
            <w:pPr>
              <w:pStyle w:val="Heading1"/>
              <w:numPr>
                <w:ilvl w:val="0"/>
                <w:numId w:val="28"/>
              </w:numPr>
              <w:shd w:val="clear" w:color="auto" w:fill="FFFFFF"/>
              <w:spacing w:before="0" w:line="450" w:lineRule="atLeast"/>
              <w:textAlignment w:val="baseline"/>
              <w:rPr>
                <w:rFonts w:ascii="Courier New" w:eastAsiaTheme="minorHAnsi" w:hAnsi="Courier New" w:cs="Courier New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Courier New" w:eastAsiaTheme="minorHAnsi" w:hAnsi="Courier New" w:cs="Courier New"/>
                <w:b w:val="0"/>
                <w:sz w:val="22"/>
                <w:szCs w:val="22"/>
              </w:rPr>
              <w:t xml:space="preserve">Regression Analysis </w:t>
            </w:r>
          </w:p>
          <w:p w14:paraId="04E57203" w14:textId="77777777" w:rsidR="00D60598" w:rsidRPr="00F37AD3" w:rsidRDefault="00D60598" w:rsidP="003B7E43">
            <w:pPr>
              <w:pStyle w:val="ListParagraph"/>
              <w:numPr>
                <w:ilvl w:val="0"/>
                <w:numId w:val="24"/>
              </w:numPr>
              <w:ind w:left="1351" w:hanging="270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 w:rsidRPr="00F37AD3"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>Rules</w:t>
            </w:r>
          </w:p>
          <w:p w14:paraId="71538FAA" w14:textId="77777777" w:rsidR="00D60598" w:rsidRDefault="00D60598" w:rsidP="003B7E43">
            <w:pPr>
              <w:pStyle w:val="ListParagraph"/>
              <w:numPr>
                <w:ilvl w:val="0"/>
                <w:numId w:val="32"/>
              </w:numPr>
              <w:ind w:left="1801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>One Independent variable</w:t>
            </w:r>
          </w:p>
          <w:p w14:paraId="2DBB5DE7" w14:textId="77777777" w:rsidR="00D60598" w:rsidRPr="004A0748" w:rsidRDefault="00D60598" w:rsidP="003B7E43">
            <w:pPr>
              <w:pStyle w:val="ListParagraph"/>
              <w:numPr>
                <w:ilvl w:val="0"/>
                <w:numId w:val="32"/>
              </w:numPr>
              <w:ind w:left="1801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 xml:space="preserve">One Dependent variable </w:t>
            </w:r>
            <w:r w:rsidRPr="004A0748"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 xml:space="preserve"> </w:t>
            </w:r>
          </w:p>
          <w:p w14:paraId="080E2530" w14:textId="77777777" w:rsidR="00D60598" w:rsidRDefault="00D60598" w:rsidP="003B7E43">
            <w:pPr>
              <w:pStyle w:val="ListParagraph"/>
              <w:numPr>
                <w:ilvl w:val="0"/>
                <w:numId w:val="32"/>
              </w:numPr>
              <w:ind w:left="1801"/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3B4455" w:themeColor="accent1"/>
                <w:sz w:val="22"/>
                <w:szCs w:val="22"/>
              </w:rPr>
              <w:t xml:space="preserve">The data must be continuous </w:t>
            </w:r>
          </w:p>
          <w:p w14:paraId="21B553BE" w14:textId="77777777" w:rsidR="00D60598" w:rsidRDefault="00D60598" w:rsidP="00D60598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445A676E" w14:textId="77777777" w:rsidR="00D60598" w:rsidRDefault="00D60598" w:rsidP="00D60598">
            <w:pPr>
              <w:pStyle w:val="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578B5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Method: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  <w:p w14:paraId="5B3EC4C5" w14:textId="77777777" w:rsidR="00D60598" w:rsidRDefault="00D60598" w:rsidP="00D60598">
            <w:pPr>
              <w:pStyle w:val="Tex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  <w:p w14:paraId="120FA34B" w14:textId="0A92D87C" w:rsidR="00D60598" w:rsidRDefault="00D60598" w:rsidP="003B7E43">
            <w:pPr>
              <w:pStyle w:val="Text"/>
              <w:numPr>
                <w:ilvl w:val="0"/>
                <w:numId w:val="33"/>
              </w:num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Choose Age as the Independent Variable </w:t>
            </w:r>
          </w:p>
          <w:p w14:paraId="7CF83308" w14:textId="77777777" w:rsidR="00D60598" w:rsidRDefault="00D60598" w:rsidP="003B7E43">
            <w:pPr>
              <w:pStyle w:val="Text"/>
              <w:numPr>
                <w:ilvl w:val="0"/>
                <w:numId w:val="3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4A0748">
              <w:rPr>
                <w:rFonts w:ascii="Courier New" w:hAnsi="Courier New" w:cs="Courier New"/>
                <w:sz w:val="22"/>
                <w:szCs w:val="22"/>
              </w:rPr>
              <w:t>Choose Spending Score as the Dependent Variable</w:t>
            </w:r>
          </w:p>
          <w:p w14:paraId="58CAC259" w14:textId="77777777" w:rsidR="00D60598" w:rsidRPr="004A0748" w:rsidRDefault="00D60598" w:rsidP="003B7E43">
            <w:pPr>
              <w:pStyle w:val="Text"/>
              <w:numPr>
                <w:ilvl w:val="0"/>
                <w:numId w:val="33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4A0748">
              <w:rPr>
                <w:rFonts w:ascii="Courier New" w:hAnsi="Courier New" w:cs="Courier New"/>
                <w:sz w:val="22"/>
                <w:szCs w:val="22"/>
              </w:rPr>
              <w:t>Apply Regression Analysis</w:t>
            </w:r>
          </w:p>
          <w:p w14:paraId="758EC7B1" w14:textId="77777777" w:rsidR="00D60598" w:rsidRPr="004A0748" w:rsidRDefault="00D60598" w:rsidP="00D60598">
            <w:pPr>
              <w:pStyle w:val="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018FB8B5" w14:textId="77777777" w:rsidR="00D60598" w:rsidRDefault="00D60598" w:rsidP="00D60598">
            <w:pPr>
              <w:pStyle w:val="Text"/>
              <w:rPr>
                <w:sz w:val="22"/>
                <w:szCs w:val="22"/>
              </w:rPr>
            </w:pPr>
            <w:r w:rsidRPr="00987B6D">
              <w:rPr>
                <w:sz w:val="22"/>
                <w:szCs w:val="22"/>
              </w:rPr>
              <w:t xml:space="preserve">Results </w:t>
            </w:r>
            <w:r>
              <w:rPr>
                <w:sz w:val="22"/>
                <w:szCs w:val="22"/>
              </w:rPr>
              <w:t>Analysis</w:t>
            </w:r>
            <w:r w:rsidRPr="00987B6D">
              <w:rPr>
                <w:sz w:val="22"/>
                <w:szCs w:val="22"/>
              </w:rPr>
              <w:t xml:space="preserve">: </w:t>
            </w:r>
          </w:p>
          <w:p w14:paraId="01AD9E59" w14:textId="77777777" w:rsidR="00D60598" w:rsidRDefault="00D60598" w:rsidP="00D60598">
            <w:pPr>
              <w:pStyle w:val="Text"/>
              <w:rPr>
                <w:sz w:val="22"/>
                <w:szCs w:val="22"/>
              </w:rPr>
            </w:pPr>
          </w:p>
          <w:p w14:paraId="7CA05E59" w14:textId="77777777" w:rsidR="00D60598" w:rsidRDefault="00D60598" w:rsidP="00D60598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Regression Analysis</w:t>
            </w:r>
            <w:r w:rsidRPr="00621838">
              <w:rPr>
                <w:sz w:val="22"/>
                <w:szCs w:val="22"/>
              </w:rPr>
              <w:t xml:space="preserve"> ha</w:t>
            </w:r>
            <w:r>
              <w:rPr>
                <w:sz w:val="22"/>
                <w:szCs w:val="22"/>
              </w:rPr>
              <w:t>s</w:t>
            </w:r>
            <w:r w:rsidRPr="00621838">
              <w:rPr>
                <w:sz w:val="22"/>
                <w:szCs w:val="22"/>
              </w:rPr>
              <w:t xml:space="preserve"> p</w:t>
            </w:r>
            <w:r>
              <w:rPr>
                <w:sz w:val="22"/>
                <w:szCs w:val="22"/>
              </w:rPr>
              <w:t>-</w:t>
            </w:r>
            <w:r w:rsidRPr="00621838">
              <w:rPr>
                <w:sz w:val="22"/>
                <w:szCs w:val="22"/>
              </w:rPr>
              <w:t xml:space="preserve">value </w:t>
            </w:r>
            <w:r>
              <w:rPr>
                <w:sz w:val="22"/>
                <w:szCs w:val="22"/>
              </w:rPr>
              <w:t>less</w:t>
            </w:r>
            <w:r w:rsidRPr="00621838">
              <w:rPr>
                <w:sz w:val="22"/>
                <w:szCs w:val="22"/>
              </w:rPr>
              <w:t xml:space="preserve"> than .05 </w:t>
            </w:r>
          </w:p>
          <w:p w14:paraId="2F507381" w14:textId="77777777" w:rsidR="00D60598" w:rsidRPr="00621838" w:rsidRDefault="00D60598" w:rsidP="00D60598">
            <w:pPr>
              <w:pStyle w:val="Text"/>
              <w:rPr>
                <w:sz w:val="22"/>
                <w:szCs w:val="22"/>
              </w:rPr>
            </w:pPr>
          </w:p>
          <w:p w14:paraId="3C6BEE0F" w14:textId="77777777" w:rsidR="00D60598" w:rsidRDefault="00D60598" w:rsidP="00D60598">
            <w:pPr>
              <w:pStyle w:val="Text"/>
              <w:ind w:left="3151"/>
              <w:rPr>
                <w:sz w:val="22"/>
                <w:szCs w:val="22"/>
              </w:rPr>
            </w:pPr>
            <w:r w:rsidRPr="00621838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-</w:t>
            </w:r>
            <w:r w:rsidRPr="00621838">
              <w:rPr>
                <w:sz w:val="22"/>
                <w:szCs w:val="22"/>
              </w:rPr>
              <w:t xml:space="preserve">value </w:t>
            </w:r>
            <w:r>
              <w:rPr>
                <w:sz w:val="22"/>
                <w:szCs w:val="22"/>
              </w:rPr>
              <w:t>&lt;</w:t>
            </w:r>
            <w:r w:rsidRPr="00621838">
              <w:rPr>
                <w:sz w:val="22"/>
                <w:szCs w:val="22"/>
              </w:rPr>
              <w:t xml:space="preserve"> alpha </w:t>
            </w:r>
          </w:p>
          <w:p w14:paraId="13989942" w14:textId="77777777" w:rsidR="00D60598" w:rsidRPr="00621838" w:rsidRDefault="00D60598" w:rsidP="00D60598">
            <w:pPr>
              <w:pStyle w:val="Text"/>
              <w:ind w:left="3151"/>
              <w:rPr>
                <w:sz w:val="22"/>
                <w:szCs w:val="22"/>
              </w:rPr>
            </w:pPr>
          </w:p>
          <w:p w14:paraId="603C2A5A" w14:textId="77777777" w:rsidR="00D60598" w:rsidRDefault="00D60598" w:rsidP="00D60598">
            <w:pPr>
              <w:pStyle w:val="Text"/>
              <w:ind w:left="3331"/>
              <w:rPr>
                <w:sz w:val="22"/>
                <w:szCs w:val="22"/>
              </w:rPr>
            </w:pPr>
            <w:r w:rsidRPr="00621838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00</w:t>
            </w:r>
            <w:r w:rsidRPr="006218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r w:rsidRPr="00621838">
              <w:rPr>
                <w:sz w:val="22"/>
                <w:szCs w:val="22"/>
              </w:rPr>
              <w:t xml:space="preserve"> .05</w:t>
            </w:r>
          </w:p>
          <w:p w14:paraId="7F31B36E" w14:textId="77777777" w:rsidR="00D60598" w:rsidRDefault="00D60598" w:rsidP="00D60598">
            <w:pPr>
              <w:pStyle w:val="Text"/>
              <w:ind w:left="3331"/>
              <w:rPr>
                <w:sz w:val="22"/>
                <w:szCs w:val="22"/>
              </w:rPr>
            </w:pPr>
          </w:p>
          <w:p w14:paraId="30BD8304" w14:textId="77777777" w:rsidR="00D60598" w:rsidRPr="00B24A6E" w:rsidRDefault="00D60598" w:rsidP="00D60598">
            <w:pPr>
              <w:pStyle w:val="Text"/>
              <w:rPr>
                <w:b/>
                <w:bCs/>
                <w:sz w:val="22"/>
                <w:szCs w:val="22"/>
              </w:rPr>
            </w:pPr>
            <w:r w:rsidRPr="00B24A6E">
              <w:rPr>
                <w:b/>
                <w:bCs/>
                <w:sz w:val="22"/>
                <w:szCs w:val="22"/>
              </w:rPr>
              <w:t>Decision:</w:t>
            </w:r>
          </w:p>
          <w:p w14:paraId="7157F443" w14:textId="77777777" w:rsidR="00D60598" w:rsidRDefault="00D60598" w:rsidP="00D60598">
            <w:pPr>
              <w:pStyle w:val="Text"/>
              <w:rPr>
                <w:sz w:val="22"/>
                <w:szCs w:val="22"/>
              </w:rPr>
            </w:pPr>
          </w:p>
          <w:p w14:paraId="564296F0" w14:textId="77777777" w:rsidR="00D60598" w:rsidRDefault="00D60598" w:rsidP="00D60598">
            <w:pPr>
              <w:pStyle w:val="Text"/>
              <w:rPr>
                <w:sz w:val="22"/>
                <w:szCs w:val="22"/>
              </w:rPr>
            </w:pPr>
            <w:r w:rsidRPr="00987B6D">
              <w:rPr>
                <w:sz w:val="22"/>
                <w:szCs w:val="22"/>
              </w:rPr>
              <w:t xml:space="preserve"> we will </w:t>
            </w:r>
            <w:r>
              <w:rPr>
                <w:b/>
                <w:bCs/>
                <w:sz w:val="22"/>
                <w:szCs w:val="22"/>
              </w:rPr>
              <w:t>REJECT</w:t>
            </w:r>
            <w:r w:rsidRPr="00987B6D">
              <w:rPr>
                <w:sz w:val="22"/>
                <w:szCs w:val="22"/>
              </w:rPr>
              <w:t xml:space="preserve"> the Null Hypothesis</w:t>
            </w:r>
          </w:p>
          <w:p w14:paraId="53A564E8" w14:textId="77777777" w:rsidR="00D60598" w:rsidRDefault="00D60598" w:rsidP="00D60598">
            <w:pPr>
              <w:pStyle w:val="Text"/>
              <w:rPr>
                <w:sz w:val="22"/>
                <w:szCs w:val="22"/>
              </w:rPr>
            </w:pPr>
          </w:p>
          <w:p w14:paraId="0B1CEB75" w14:textId="77777777" w:rsidR="00D60598" w:rsidRPr="00B24A6E" w:rsidRDefault="00D60598" w:rsidP="00D60598">
            <w:pPr>
              <w:pStyle w:val="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Conclusion</w:t>
            </w:r>
            <w:r w:rsidRPr="00B24A6E">
              <w:rPr>
                <w:b/>
                <w:bCs/>
                <w:sz w:val="22"/>
                <w:szCs w:val="22"/>
              </w:rPr>
              <w:t>:</w:t>
            </w:r>
          </w:p>
          <w:p w14:paraId="6F818C71" w14:textId="77777777" w:rsidR="00D60598" w:rsidRDefault="00D60598" w:rsidP="00D60598">
            <w:pPr>
              <w:pStyle w:val="Text"/>
              <w:rPr>
                <w:sz w:val="22"/>
                <w:szCs w:val="22"/>
              </w:rPr>
            </w:pPr>
          </w:p>
          <w:p w14:paraId="57F5B9F2" w14:textId="22140CFD" w:rsidR="00D60598" w:rsidRDefault="00D60598" w:rsidP="00D60598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Age is an important variable to predict the Spending Score, so it will be fed to the model. </w:t>
            </w:r>
          </w:p>
          <w:p w14:paraId="1FD2E3D4" w14:textId="77777777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12EC5824" w14:textId="6C9983EB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2921D98D" w14:textId="77777777" w:rsidR="00D60598" w:rsidRDefault="00D60598" w:rsidP="00D60598">
            <w:pPr>
              <w:pStyle w:val="Text"/>
              <w:rPr>
                <w:sz w:val="22"/>
                <w:szCs w:val="22"/>
              </w:rPr>
            </w:pPr>
          </w:p>
          <w:p w14:paraId="12A3CF77" w14:textId="77777777" w:rsidR="00D60598" w:rsidRDefault="00D60598" w:rsidP="00D60598">
            <w:pPr>
              <w:pStyle w:val="Text"/>
              <w:rPr>
                <w:b/>
                <w:bCs/>
                <w:sz w:val="22"/>
                <w:szCs w:val="22"/>
              </w:rPr>
            </w:pPr>
            <w:r w:rsidRPr="00E12802">
              <w:rPr>
                <w:b/>
                <w:bCs/>
                <w:sz w:val="22"/>
                <w:szCs w:val="22"/>
              </w:rPr>
              <w:t>Note:</w:t>
            </w:r>
          </w:p>
          <w:p w14:paraId="315AC885" w14:textId="77777777" w:rsidR="00D60598" w:rsidRPr="00E12802" w:rsidRDefault="00D60598" w:rsidP="00D60598">
            <w:pPr>
              <w:pStyle w:val="Text"/>
              <w:rPr>
                <w:b/>
                <w:bCs/>
                <w:sz w:val="22"/>
                <w:szCs w:val="22"/>
              </w:rPr>
            </w:pPr>
          </w:p>
          <w:p w14:paraId="50BA4A4A" w14:textId="2816FA45" w:rsidR="00D60598" w:rsidRDefault="00D60598" w:rsidP="003B7E43">
            <w:pPr>
              <w:pStyle w:val="Text"/>
              <w:numPr>
                <w:ilvl w:val="0"/>
                <w:numId w:val="28"/>
              </w:numPr>
              <w:ind w:left="7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Now we are confident about the inference we made about our data. </w:t>
            </w:r>
          </w:p>
          <w:p w14:paraId="148BE53D" w14:textId="77777777" w:rsidR="00D60598" w:rsidRDefault="00D60598" w:rsidP="00D60598">
            <w:pPr>
              <w:pStyle w:val="Text"/>
              <w:ind w:left="721"/>
              <w:rPr>
                <w:sz w:val="22"/>
                <w:szCs w:val="22"/>
              </w:rPr>
            </w:pPr>
          </w:p>
          <w:p w14:paraId="47C8A46E" w14:textId="0EA09C7C" w:rsidR="00D60598" w:rsidRDefault="00095CE9" w:rsidP="003B7E43">
            <w:pPr>
              <w:pStyle w:val="Text"/>
              <w:numPr>
                <w:ilvl w:val="0"/>
                <w:numId w:val="28"/>
              </w:numPr>
              <w:ind w:left="7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D60598">
              <w:rPr>
                <w:sz w:val="22"/>
                <w:szCs w:val="22"/>
              </w:rPr>
              <w:t xml:space="preserve">he next step will </w:t>
            </w:r>
            <w:r>
              <w:rPr>
                <w:sz w:val="22"/>
                <w:szCs w:val="22"/>
              </w:rPr>
              <w:t xml:space="preserve">be </w:t>
            </w:r>
            <w:r w:rsidR="00D60598">
              <w:rPr>
                <w:sz w:val="22"/>
                <w:szCs w:val="22"/>
              </w:rPr>
              <w:t>prepar</w:t>
            </w:r>
            <w:r>
              <w:rPr>
                <w:sz w:val="22"/>
                <w:szCs w:val="22"/>
              </w:rPr>
              <w:t>ing</w:t>
            </w:r>
            <w:r w:rsidR="00D60598">
              <w:rPr>
                <w:sz w:val="22"/>
                <w:szCs w:val="22"/>
              </w:rPr>
              <w:t xml:space="preserve"> our data </w:t>
            </w:r>
            <w:r>
              <w:rPr>
                <w:sz w:val="22"/>
                <w:szCs w:val="22"/>
              </w:rPr>
              <w:t>then we will</w:t>
            </w:r>
            <w:r w:rsidR="00D60598">
              <w:rPr>
                <w:sz w:val="22"/>
                <w:szCs w:val="22"/>
              </w:rPr>
              <w:t xml:space="preserve"> build the model. </w:t>
            </w:r>
          </w:p>
          <w:p w14:paraId="15C0E0D0" w14:textId="7758E35A" w:rsidR="00D60598" w:rsidRDefault="00D60598" w:rsidP="00D60598">
            <w:pPr>
              <w:pStyle w:val="Text"/>
              <w:ind w:left="720"/>
              <w:rPr>
                <w:sz w:val="22"/>
                <w:szCs w:val="22"/>
              </w:rPr>
            </w:pPr>
          </w:p>
          <w:p w14:paraId="5866AD3B" w14:textId="761088C5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735BF3AF" w14:textId="77777777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6886574E" w14:textId="0BDA40B6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21F31C12" w14:textId="77777777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4084730E" w14:textId="77777777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66FC38EC" w14:textId="55B434FE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7D61EABB" w14:textId="30770ECE" w:rsidR="00620184" w:rsidRDefault="00620184" w:rsidP="00E80E79">
            <w:pPr>
              <w:pStyle w:val="Text"/>
              <w:rPr>
                <w:sz w:val="22"/>
                <w:szCs w:val="22"/>
              </w:rPr>
            </w:pPr>
          </w:p>
          <w:p w14:paraId="627FCCE0" w14:textId="77777777" w:rsidR="00620184" w:rsidRDefault="00620184" w:rsidP="00E80E79">
            <w:pPr>
              <w:pStyle w:val="Text"/>
              <w:rPr>
                <w:sz w:val="22"/>
                <w:szCs w:val="22"/>
              </w:rPr>
            </w:pPr>
          </w:p>
          <w:p w14:paraId="7E224135" w14:textId="77777777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5F33F251" w14:textId="77777777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5547E989" w14:textId="77777777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48588BA8" w14:textId="77777777" w:rsidR="0092715A" w:rsidRDefault="0092715A" w:rsidP="00E80E79">
            <w:pPr>
              <w:pStyle w:val="Text"/>
              <w:rPr>
                <w:sz w:val="22"/>
                <w:szCs w:val="22"/>
              </w:rPr>
            </w:pPr>
          </w:p>
          <w:p w14:paraId="36B2A120" w14:textId="0B1BE623" w:rsidR="00D60598" w:rsidRDefault="00095CE9" w:rsidP="00E80E79">
            <w:pPr>
              <w:pStyle w:val="Text"/>
              <w:rPr>
                <w:b/>
                <w:bCs/>
                <w:szCs w:val="28"/>
              </w:rPr>
            </w:pPr>
            <w:r w:rsidRPr="00095CE9">
              <w:rPr>
                <w:sz w:val="22"/>
                <w:szCs w:val="22"/>
              </w:rPr>
              <w:lastRenderedPageBreak/>
              <w:t xml:space="preserve">  </w:t>
            </w:r>
            <w:r w:rsidRPr="00095CE9">
              <w:rPr>
                <w:b/>
                <w:bCs/>
                <w:szCs w:val="28"/>
              </w:rPr>
              <w:t>Data preparation</w:t>
            </w:r>
          </w:p>
          <w:p w14:paraId="3F12D57D" w14:textId="5094EEFB" w:rsidR="00095CE9" w:rsidRDefault="00095CE9" w:rsidP="00E80E79">
            <w:pPr>
              <w:pStyle w:val="Text"/>
              <w:rPr>
                <w:b/>
                <w:bCs/>
                <w:szCs w:val="28"/>
              </w:rPr>
            </w:pPr>
          </w:p>
          <w:p w14:paraId="7CA0F377" w14:textId="2BFB679A" w:rsidR="00095CE9" w:rsidRDefault="00095CE9" w:rsidP="00E80E79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is a categorical variable in the data (Gender</w:t>
            </w:r>
            <w:proofErr w:type="gramStart"/>
            <w:r>
              <w:rPr>
                <w:sz w:val="22"/>
                <w:szCs w:val="22"/>
              </w:rPr>
              <w:t>)</w:t>
            </w:r>
            <w:proofErr w:type="gramEnd"/>
            <w:r>
              <w:rPr>
                <w:sz w:val="22"/>
                <w:szCs w:val="22"/>
              </w:rPr>
              <w:t xml:space="preserve"> and its datatype is </w:t>
            </w:r>
            <w:r w:rsidRPr="00095CE9">
              <w:rPr>
                <w:i/>
                <w:iCs/>
                <w:sz w:val="22"/>
                <w:szCs w:val="22"/>
              </w:rPr>
              <w:t>object</w:t>
            </w:r>
            <w:r>
              <w:rPr>
                <w:sz w:val="22"/>
                <w:szCs w:val="22"/>
              </w:rPr>
              <w:t xml:space="preserve"> so it needs to be encoded to numerical representation as the model accept only numerical values.</w:t>
            </w:r>
          </w:p>
          <w:p w14:paraId="66C25376" w14:textId="05BD34BC" w:rsidR="00095CE9" w:rsidRDefault="00095CE9" w:rsidP="00E80E79">
            <w:pPr>
              <w:pStyle w:val="Text"/>
              <w:rPr>
                <w:sz w:val="22"/>
                <w:szCs w:val="22"/>
              </w:rPr>
            </w:pPr>
          </w:p>
          <w:p w14:paraId="469CB8E8" w14:textId="536CA722" w:rsidR="00095CE9" w:rsidRDefault="00095CE9" w:rsidP="00E80E79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Techniques used: </w:t>
            </w:r>
          </w:p>
          <w:p w14:paraId="0A549EFE" w14:textId="77777777" w:rsidR="00095CE9" w:rsidRDefault="00095CE9" w:rsidP="00E80E79">
            <w:pPr>
              <w:pStyle w:val="Text"/>
              <w:rPr>
                <w:sz w:val="22"/>
                <w:szCs w:val="22"/>
              </w:rPr>
            </w:pPr>
          </w:p>
          <w:p w14:paraId="35785240" w14:textId="09942495" w:rsidR="00095CE9" w:rsidRDefault="00095CE9" w:rsidP="003B7E43">
            <w:pPr>
              <w:pStyle w:val="Text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Label Encoder</w:t>
            </w:r>
          </w:p>
          <w:p w14:paraId="134C1A1C" w14:textId="77777777" w:rsidR="00095CE9" w:rsidRDefault="00095CE9" w:rsidP="00095CE9">
            <w:pPr>
              <w:pStyle w:val="Text"/>
              <w:ind w:left="720"/>
              <w:rPr>
                <w:sz w:val="22"/>
                <w:szCs w:val="22"/>
              </w:rPr>
            </w:pPr>
          </w:p>
          <w:p w14:paraId="251D1BB2" w14:textId="669A4198" w:rsidR="00095CE9" w:rsidRDefault="00095CE9" w:rsidP="003B7E43">
            <w:pPr>
              <w:pStyle w:val="Text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095CE9">
              <w:rPr>
                <w:sz w:val="22"/>
                <w:szCs w:val="22"/>
              </w:rPr>
              <w:t xml:space="preserve">One Hot Encoder </w:t>
            </w:r>
          </w:p>
          <w:p w14:paraId="35B22110" w14:textId="77777777" w:rsidR="00095CE9" w:rsidRDefault="00095CE9" w:rsidP="00095CE9">
            <w:pPr>
              <w:pStyle w:val="ListParagraph"/>
              <w:rPr>
                <w:sz w:val="22"/>
                <w:szCs w:val="22"/>
              </w:rPr>
            </w:pPr>
          </w:p>
          <w:p w14:paraId="46D35D61" w14:textId="77777777" w:rsidR="00095CE9" w:rsidRPr="00095CE9" w:rsidRDefault="00095CE9" w:rsidP="00095CE9">
            <w:pPr>
              <w:pStyle w:val="Text"/>
              <w:ind w:left="720"/>
              <w:rPr>
                <w:sz w:val="22"/>
                <w:szCs w:val="22"/>
              </w:rPr>
            </w:pPr>
          </w:p>
          <w:p w14:paraId="69925D91" w14:textId="07DDE4AC" w:rsidR="00095CE9" w:rsidRDefault="00095CE9" w:rsidP="00095CE9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used both to be able to retrieve the actual values Male-Female.</w:t>
            </w:r>
          </w:p>
          <w:p w14:paraId="7FCA106B" w14:textId="77777777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36BC0769" w14:textId="77777777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45CC8941" w14:textId="77777777" w:rsidR="00095CE9" w:rsidRDefault="00095CE9" w:rsidP="00095CE9">
            <w:pPr>
              <w:pStyle w:val="Text"/>
              <w:rPr>
                <w:b/>
                <w:bCs/>
                <w:sz w:val="22"/>
                <w:szCs w:val="22"/>
              </w:rPr>
            </w:pPr>
            <w:r w:rsidRPr="00E12802">
              <w:rPr>
                <w:b/>
                <w:bCs/>
                <w:sz w:val="22"/>
                <w:szCs w:val="22"/>
              </w:rPr>
              <w:t>Note:</w:t>
            </w:r>
          </w:p>
          <w:p w14:paraId="52BA6571" w14:textId="77777777" w:rsidR="00095CE9" w:rsidRPr="00E12802" w:rsidRDefault="00095CE9" w:rsidP="00095CE9">
            <w:pPr>
              <w:pStyle w:val="Text"/>
              <w:rPr>
                <w:b/>
                <w:bCs/>
                <w:sz w:val="22"/>
                <w:szCs w:val="22"/>
              </w:rPr>
            </w:pPr>
          </w:p>
          <w:p w14:paraId="05DF5D66" w14:textId="19E13586" w:rsidR="00095CE9" w:rsidRDefault="00095CE9" w:rsidP="003B7E43">
            <w:pPr>
              <w:pStyle w:val="Text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used both </w:t>
            </w:r>
            <w:r w:rsidR="00302787">
              <w:rPr>
                <w:sz w:val="22"/>
                <w:szCs w:val="22"/>
              </w:rPr>
              <w:t xml:space="preserve">Encoders </w:t>
            </w:r>
            <w:r>
              <w:rPr>
                <w:sz w:val="22"/>
                <w:szCs w:val="22"/>
              </w:rPr>
              <w:t>to be able to retrieve the actual values Male-Female.</w:t>
            </w:r>
          </w:p>
          <w:p w14:paraId="4FF66AD5" w14:textId="77777777" w:rsidR="00095CE9" w:rsidRDefault="00095CE9" w:rsidP="00095CE9">
            <w:pPr>
              <w:pStyle w:val="Text"/>
              <w:ind w:left="721"/>
              <w:rPr>
                <w:sz w:val="22"/>
                <w:szCs w:val="22"/>
              </w:rPr>
            </w:pPr>
          </w:p>
          <w:p w14:paraId="28BD57E3" w14:textId="77777777" w:rsidR="00302787" w:rsidRDefault="00302787" w:rsidP="003B7E43">
            <w:pPr>
              <w:pStyle w:val="Text"/>
              <w:numPr>
                <w:ilvl w:val="0"/>
                <w:numId w:val="28"/>
              </w:numPr>
              <w:ind w:left="7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data is ready to be feed to the model </w:t>
            </w:r>
          </w:p>
          <w:p w14:paraId="1B935E11" w14:textId="77777777" w:rsidR="00302787" w:rsidRDefault="00302787" w:rsidP="00302787">
            <w:pPr>
              <w:pStyle w:val="Text"/>
              <w:ind w:left="721"/>
              <w:rPr>
                <w:sz w:val="22"/>
                <w:szCs w:val="22"/>
              </w:rPr>
            </w:pPr>
          </w:p>
          <w:p w14:paraId="3B6D4233" w14:textId="225D9562" w:rsidR="00095CE9" w:rsidRDefault="00095CE9" w:rsidP="003B7E43">
            <w:pPr>
              <w:pStyle w:val="Text"/>
              <w:numPr>
                <w:ilvl w:val="0"/>
                <w:numId w:val="28"/>
              </w:numPr>
              <w:ind w:left="7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next step will be </w:t>
            </w:r>
            <w:r w:rsidR="00302787">
              <w:rPr>
                <w:sz w:val="22"/>
                <w:szCs w:val="22"/>
              </w:rPr>
              <w:t xml:space="preserve">choosing and </w:t>
            </w:r>
            <w:r>
              <w:rPr>
                <w:sz w:val="22"/>
                <w:szCs w:val="22"/>
              </w:rPr>
              <w:t xml:space="preserve">building the Machine Learning model. </w:t>
            </w:r>
          </w:p>
          <w:p w14:paraId="40ECE4B9" w14:textId="77777777" w:rsidR="00302787" w:rsidRDefault="00302787" w:rsidP="00302787">
            <w:pPr>
              <w:pStyle w:val="ListParagraph"/>
              <w:rPr>
                <w:sz w:val="22"/>
                <w:szCs w:val="22"/>
              </w:rPr>
            </w:pPr>
          </w:p>
          <w:p w14:paraId="76F21A6E" w14:textId="07F41481" w:rsidR="00302787" w:rsidRDefault="00302787" w:rsidP="00302787">
            <w:pPr>
              <w:pStyle w:val="Text"/>
              <w:rPr>
                <w:sz w:val="22"/>
                <w:szCs w:val="22"/>
              </w:rPr>
            </w:pPr>
          </w:p>
          <w:p w14:paraId="39C343DF" w14:textId="46095E6B" w:rsidR="00302787" w:rsidRDefault="00302787" w:rsidP="00302787">
            <w:pPr>
              <w:pStyle w:val="Text"/>
              <w:rPr>
                <w:b/>
                <w:bCs/>
                <w:szCs w:val="28"/>
              </w:rPr>
            </w:pPr>
            <w:r w:rsidRPr="00302787">
              <w:rPr>
                <w:b/>
                <w:bCs/>
                <w:szCs w:val="28"/>
              </w:rPr>
              <w:t>Machine Learning Modelling</w:t>
            </w:r>
          </w:p>
          <w:p w14:paraId="7077F813" w14:textId="4574DC80" w:rsidR="00BA3863" w:rsidRDefault="00BA3863" w:rsidP="00302787">
            <w:pPr>
              <w:pStyle w:val="Text"/>
              <w:rPr>
                <w:b/>
                <w:bCs/>
                <w:szCs w:val="28"/>
              </w:rPr>
            </w:pPr>
          </w:p>
          <w:p w14:paraId="2F3BEE0C" w14:textId="50DB2AFA" w:rsidR="00BA3863" w:rsidRPr="00BA3863" w:rsidRDefault="00BA3863" w:rsidP="00302787">
            <w:pPr>
              <w:pStyle w:val="Text"/>
              <w:rPr>
                <w:sz w:val="22"/>
                <w:szCs w:val="22"/>
              </w:rPr>
            </w:pPr>
            <w:r w:rsidRPr="00BA3863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data is ready and now we can start building the model but there are some steps involved to choose the best </w:t>
            </w:r>
            <w:r w:rsidR="0092715A">
              <w:rPr>
                <w:sz w:val="22"/>
                <w:szCs w:val="22"/>
              </w:rPr>
              <w:t>algorithm</w:t>
            </w:r>
            <w:r>
              <w:rPr>
                <w:sz w:val="22"/>
                <w:szCs w:val="22"/>
              </w:rPr>
              <w:t>.</w:t>
            </w:r>
          </w:p>
          <w:p w14:paraId="4DDD9207" w14:textId="77777777" w:rsidR="00302787" w:rsidRDefault="00302787" w:rsidP="00302787">
            <w:pPr>
              <w:pStyle w:val="Text"/>
              <w:rPr>
                <w:sz w:val="22"/>
                <w:szCs w:val="22"/>
              </w:rPr>
            </w:pPr>
          </w:p>
          <w:p w14:paraId="44F00541" w14:textId="33D26321" w:rsidR="00302787" w:rsidRDefault="00BA3863" w:rsidP="00302787">
            <w:pPr>
              <w:pStyle w:val="Tex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1-</w:t>
            </w:r>
            <w:r w:rsidR="00302787" w:rsidRPr="00302787">
              <w:rPr>
                <w:b/>
                <w:bCs/>
                <w:sz w:val="24"/>
              </w:rPr>
              <w:t xml:space="preserve">Choosing the </w:t>
            </w:r>
            <w:r w:rsidR="0092715A">
              <w:rPr>
                <w:b/>
                <w:bCs/>
                <w:sz w:val="24"/>
              </w:rPr>
              <w:t>algorithm</w:t>
            </w:r>
            <w:r w:rsidR="00302787" w:rsidRPr="00302787">
              <w:rPr>
                <w:b/>
                <w:bCs/>
                <w:sz w:val="24"/>
              </w:rPr>
              <w:t xml:space="preserve"> </w:t>
            </w:r>
          </w:p>
          <w:p w14:paraId="1CE75A5D" w14:textId="4A0E491F" w:rsidR="00302787" w:rsidRDefault="00302787" w:rsidP="00302787">
            <w:pPr>
              <w:pStyle w:val="Text"/>
              <w:rPr>
                <w:b/>
                <w:bCs/>
                <w:sz w:val="24"/>
              </w:rPr>
            </w:pPr>
          </w:p>
          <w:p w14:paraId="629F5BCF" w14:textId="45A3B57C" w:rsidR="009705AD" w:rsidRPr="00302787" w:rsidRDefault="00302787" w:rsidP="00456F5C">
            <w:pPr>
              <w:pStyle w:val="Text"/>
              <w:rPr>
                <w:sz w:val="24"/>
              </w:rPr>
            </w:pPr>
            <w:r w:rsidRPr="00302787">
              <w:rPr>
                <w:sz w:val="24"/>
              </w:rPr>
              <w:t xml:space="preserve">From EDA and Visualization, we conclude that </w:t>
            </w:r>
          </w:p>
          <w:p w14:paraId="78614F7F" w14:textId="527F97C0" w:rsidR="00302787" w:rsidRDefault="00302787" w:rsidP="003B7E43">
            <w:pPr>
              <w:pStyle w:val="Text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an Unsupervised Learning </w:t>
            </w:r>
            <w:r w:rsidR="009705AD">
              <w:rPr>
                <w:sz w:val="22"/>
                <w:szCs w:val="22"/>
              </w:rPr>
              <w:t>task</w:t>
            </w:r>
            <w:r>
              <w:rPr>
                <w:sz w:val="22"/>
                <w:szCs w:val="22"/>
              </w:rPr>
              <w:t xml:space="preserve"> </w:t>
            </w:r>
            <w:r w:rsidR="009705AD">
              <w:rPr>
                <w:sz w:val="22"/>
                <w:szCs w:val="22"/>
              </w:rPr>
              <w:t>(Unlabeled data)</w:t>
            </w:r>
          </w:p>
          <w:p w14:paraId="49D456BC" w14:textId="3E4B7A79" w:rsidR="009705AD" w:rsidRDefault="009705AD" w:rsidP="003B7E43">
            <w:pPr>
              <w:pStyle w:val="Text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a batch learning task (small dataset)</w:t>
            </w:r>
          </w:p>
          <w:p w14:paraId="0BA56AAE" w14:textId="37C006BA" w:rsidR="009705AD" w:rsidRDefault="009705AD" w:rsidP="003B7E43">
            <w:pPr>
              <w:pStyle w:val="Text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instance based (each instance will be compared with other instances)</w:t>
            </w:r>
          </w:p>
          <w:p w14:paraId="5CCEE23D" w14:textId="13507008" w:rsidR="009705AD" w:rsidRDefault="009705AD" w:rsidP="003B7E43">
            <w:pPr>
              <w:pStyle w:val="Text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data is grouped in 5 regions </w:t>
            </w:r>
          </w:p>
          <w:p w14:paraId="3448EEB2" w14:textId="3068DC7E" w:rsidR="00D60598" w:rsidRDefault="009705AD" w:rsidP="00E80E79">
            <w:pPr>
              <w:pStyle w:val="Text"/>
              <w:rPr>
                <w:b/>
                <w:bCs/>
                <w:sz w:val="22"/>
                <w:szCs w:val="22"/>
              </w:rPr>
            </w:pPr>
            <w:r w:rsidRPr="009705AD">
              <w:rPr>
                <w:b/>
                <w:bCs/>
                <w:sz w:val="22"/>
                <w:szCs w:val="22"/>
              </w:rPr>
              <w:t>So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</w:p>
          <w:p w14:paraId="41DF8A0E" w14:textId="7EA34EE5" w:rsidR="009705AD" w:rsidRPr="009705AD" w:rsidRDefault="009705AD" w:rsidP="00E80E79">
            <w:pPr>
              <w:pStyle w:val="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best </w:t>
            </w:r>
            <w:r w:rsidR="00456F5C">
              <w:rPr>
                <w:b/>
                <w:bCs/>
                <w:sz w:val="22"/>
                <w:szCs w:val="22"/>
              </w:rPr>
              <w:t>choice</w:t>
            </w:r>
            <w:r>
              <w:rPr>
                <w:b/>
                <w:bCs/>
                <w:sz w:val="22"/>
                <w:szCs w:val="22"/>
              </w:rPr>
              <w:t xml:space="preserve"> for this problem w</w:t>
            </w:r>
            <w:r w:rsidR="00BA3863">
              <w:rPr>
                <w:b/>
                <w:bCs/>
                <w:sz w:val="22"/>
                <w:szCs w:val="22"/>
              </w:rPr>
              <w:t>i</w:t>
            </w:r>
            <w:r>
              <w:rPr>
                <w:b/>
                <w:bCs/>
                <w:sz w:val="22"/>
                <w:szCs w:val="22"/>
              </w:rPr>
              <w:t xml:space="preserve">ll be a </w:t>
            </w:r>
            <w:r w:rsidRPr="00BA3863">
              <w:rPr>
                <w:b/>
                <w:bCs/>
                <w:sz w:val="22"/>
                <w:szCs w:val="22"/>
                <w:u w:val="single"/>
              </w:rPr>
              <w:t>K-</w:t>
            </w:r>
            <w:r w:rsidR="00BA3863" w:rsidRPr="00BA3863">
              <w:rPr>
                <w:b/>
                <w:bCs/>
                <w:sz w:val="22"/>
                <w:szCs w:val="22"/>
                <w:u w:val="single"/>
              </w:rPr>
              <w:t xml:space="preserve">Means </w:t>
            </w:r>
            <w:r w:rsidR="00456F5C">
              <w:rPr>
                <w:b/>
                <w:bCs/>
                <w:sz w:val="22"/>
                <w:szCs w:val="22"/>
                <w:u w:val="single"/>
              </w:rPr>
              <w:t>Clustering</w:t>
            </w:r>
            <w:r w:rsidR="0092715A">
              <w:rPr>
                <w:b/>
                <w:bCs/>
                <w:sz w:val="22"/>
                <w:szCs w:val="22"/>
                <w:u w:val="single"/>
              </w:rPr>
              <w:t xml:space="preserve"> algorithm</w:t>
            </w:r>
            <w:r w:rsidR="00456F5C">
              <w:rPr>
                <w:b/>
                <w:bCs/>
                <w:sz w:val="22"/>
                <w:szCs w:val="22"/>
                <w:u w:val="single"/>
              </w:rPr>
              <w:t>.</w:t>
            </w:r>
            <w:r w:rsidR="00BA3863">
              <w:rPr>
                <w:b/>
                <w:bCs/>
                <w:sz w:val="22"/>
                <w:szCs w:val="22"/>
              </w:rPr>
              <w:t xml:space="preserve"> </w:t>
            </w:r>
          </w:p>
          <w:p w14:paraId="4E360894" w14:textId="7FC7F2DE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34BD1A79" w14:textId="6A01887E" w:rsidR="00BA3863" w:rsidRDefault="00BA3863" w:rsidP="00E80E79">
            <w:pPr>
              <w:pStyle w:val="Tex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2-</w:t>
            </w:r>
            <w:r w:rsidRPr="00BA3863">
              <w:rPr>
                <w:b/>
                <w:bCs/>
                <w:sz w:val="24"/>
              </w:rPr>
              <w:t>Validation</w:t>
            </w:r>
            <w:r>
              <w:rPr>
                <w:b/>
                <w:bCs/>
                <w:sz w:val="24"/>
              </w:rPr>
              <w:t xml:space="preserve">: </w:t>
            </w:r>
          </w:p>
          <w:p w14:paraId="57DE3718" w14:textId="77777777" w:rsidR="00BA3863" w:rsidRDefault="00BA3863" w:rsidP="00E80E79">
            <w:pPr>
              <w:pStyle w:val="Text"/>
              <w:rPr>
                <w:b/>
                <w:bCs/>
                <w:sz w:val="24"/>
              </w:rPr>
            </w:pPr>
          </w:p>
          <w:p w14:paraId="2FB715F6" w14:textId="6B495B4E" w:rsidR="00BA3863" w:rsidRPr="00BA3863" w:rsidRDefault="00BA3863" w:rsidP="00BA3863">
            <w:pPr>
              <w:pStyle w:val="Text"/>
              <w:rPr>
                <w:sz w:val="22"/>
                <w:szCs w:val="22"/>
              </w:rPr>
            </w:pPr>
            <w:r w:rsidRPr="00BA3863">
              <w:rPr>
                <w:sz w:val="22"/>
                <w:szCs w:val="22"/>
              </w:rPr>
              <w:t xml:space="preserve">After </w:t>
            </w:r>
            <w:r>
              <w:rPr>
                <w:sz w:val="22"/>
                <w:szCs w:val="22"/>
              </w:rPr>
              <w:t>choosing t</w:t>
            </w:r>
            <w:r w:rsidR="0092715A">
              <w:rPr>
                <w:sz w:val="22"/>
                <w:szCs w:val="22"/>
              </w:rPr>
              <w:t xml:space="preserve">he K-Means Clustering, </w:t>
            </w:r>
            <w:r>
              <w:rPr>
                <w:sz w:val="22"/>
                <w:szCs w:val="22"/>
              </w:rPr>
              <w:t>we need to choose the best number of clusters.</w:t>
            </w:r>
            <w:r w:rsidR="00456F5C">
              <w:rPr>
                <w:sz w:val="22"/>
                <w:szCs w:val="22"/>
              </w:rPr>
              <w:t xml:space="preserve"> By sight it is 5 but we need to make sure it is the best choice.</w:t>
            </w:r>
          </w:p>
          <w:p w14:paraId="24D7713F" w14:textId="5BA8D2C2" w:rsidR="00BA3863" w:rsidRDefault="00BA3863" w:rsidP="0092715A">
            <w:pPr>
              <w:pStyle w:val="Text"/>
              <w:rPr>
                <w:sz w:val="24"/>
              </w:rPr>
            </w:pPr>
            <w:r>
              <w:rPr>
                <w:sz w:val="24"/>
              </w:rPr>
              <w:t>So, t</w:t>
            </w:r>
            <w:r w:rsidRPr="00BA3863">
              <w:rPr>
                <w:sz w:val="24"/>
              </w:rPr>
              <w:t>he question now i</w:t>
            </w:r>
            <w:r w:rsidR="0092715A">
              <w:rPr>
                <w:sz w:val="24"/>
              </w:rPr>
              <w:t xml:space="preserve">s, </w:t>
            </w:r>
            <w:r w:rsidR="00381A5D">
              <w:rPr>
                <w:sz w:val="24"/>
              </w:rPr>
              <w:t>how</w:t>
            </w:r>
            <w:r>
              <w:rPr>
                <w:sz w:val="24"/>
              </w:rPr>
              <w:t xml:space="preserve"> many clusters does K-Means need to perform well?</w:t>
            </w:r>
          </w:p>
          <w:p w14:paraId="09E88C31" w14:textId="3956D9A4" w:rsidR="00BA3863" w:rsidRDefault="00BA3863" w:rsidP="00E80E79">
            <w:pPr>
              <w:pStyle w:val="Text"/>
              <w:rPr>
                <w:sz w:val="24"/>
              </w:rPr>
            </w:pPr>
          </w:p>
          <w:p w14:paraId="53E83800" w14:textId="0040FECF" w:rsidR="00BA3863" w:rsidRDefault="00BA3863" w:rsidP="00E80E79">
            <w:pPr>
              <w:pStyle w:val="Text"/>
              <w:rPr>
                <w:sz w:val="24"/>
              </w:rPr>
            </w:pPr>
            <w:r>
              <w:rPr>
                <w:sz w:val="24"/>
              </w:rPr>
              <w:t>Used technique</w:t>
            </w:r>
          </w:p>
          <w:p w14:paraId="4154BBCB" w14:textId="603D039E" w:rsidR="00BA3863" w:rsidRDefault="00456F5C" w:rsidP="003B7E43">
            <w:pPr>
              <w:pStyle w:val="Text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Elbow method (Figure 9)</w:t>
            </w:r>
          </w:p>
          <w:p w14:paraId="70DDE6E4" w14:textId="0372A553" w:rsidR="00456F5C" w:rsidRDefault="00456F5C" w:rsidP="003B7E43">
            <w:pPr>
              <w:pStyle w:val="Text"/>
              <w:numPr>
                <w:ilvl w:val="0"/>
                <w:numId w:val="24"/>
              </w:numPr>
              <w:ind w:left="1351"/>
              <w:rPr>
                <w:sz w:val="24"/>
              </w:rPr>
            </w:pPr>
            <w:r>
              <w:rPr>
                <w:sz w:val="24"/>
              </w:rPr>
              <w:t xml:space="preserve">choose the number with a low inertia </w:t>
            </w:r>
          </w:p>
          <w:p w14:paraId="1D74B42C" w14:textId="1FEB3596" w:rsidR="00BA3863" w:rsidRDefault="00456F5C" w:rsidP="00E80E79">
            <w:pPr>
              <w:pStyle w:val="Text"/>
              <w:rPr>
                <w:sz w:val="24"/>
              </w:rPr>
            </w:pPr>
            <w:r>
              <w:rPr>
                <w:sz w:val="24"/>
              </w:rPr>
              <w:t>Results:</w:t>
            </w:r>
          </w:p>
          <w:p w14:paraId="1D736F32" w14:textId="77777777" w:rsidR="0092715A" w:rsidRDefault="0092715A" w:rsidP="00E80E79">
            <w:pPr>
              <w:pStyle w:val="Text"/>
              <w:rPr>
                <w:sz w:val="24"/>
              </w:rPr>
            </w:pPr>
          </w:p>
          <w:p w14:paraId="306C4BC6" w14:textId="07F275B1" w:rsidR="00456F5C" w:rsidRDefault="0092715A" w:rsidP="00E80E79">
            <w:pPr>
              <w:pStyle w:val="Text"/>
              <w:rPr>
                <w:sz w:val="24"/>
              </w:rPr>
            </w:pPr>
            <w:r w:rsidRPr="0092715A">
              <w:rPr>
                <w:b/>
                <w:bCs/>
                <w:sz w:val="24"/>
              </w:rPr>
              <w:t>5</w:t>
            </w:r>
            <w:r>
              <w:rPr>
                <w:sz w:val="24"/>
              </w:rPr>
              <w:t xml:space="preserve"> is the number with the low inertia (located on the elbow)</w:t>
            </w:r>
          </w:p>
          <w:p w14:paraId="7B99A99D" w14:textId="77777777" w:rsidR="0092715A" w:rsidRDefault="0092715A" w:rsidP="00E80E79">
            <w:pPr>
              <w:pStyle w:val="Text"/>
              <w:rPr>
                <w:sz w:val="24"/>
              </w:rPr>
            </w:pPr>
          </w:p>
          <w:p w14:paraId="6AEC5AE9" w14:textId="57DB175B" w:rsidR="0092715A" w:rsidRDefault="0092715A" w:rsidP="00E80E79">
            <w:pPr>
              <w:pStyle w:val="Text"/>
              <w:rPr>
                <w:sz w:val="24"/>
              </w:rPr>
            </w:pPr>
            <w:r>
              <w:rPr>
                <w:sz w:val="24"/>
              </w:rPr>
              <w:t>So,</w:t>
            </w:r>
          </w:p>
          <w:p w14:paraId="3405C515" w14:textId="14003EB0" w:rsidR="00456F5C" w:rsidRDefault="00456F5C" w:rsidP="00E80E79">
            <w:pPr>
              <w:pStyle w:val="Text"/>
              <w:rPr>
                <w:sz w:val="24"/>
              </w:rPr>
            </w:pPr>
            <w:r>
              <w:rPr>
                <w:sz w:val="24"/>
              </w:rPr>
              <w:t>The number of clusters = 5</w:t>
            </w:r>
            <w:r w:rsidR="0092715A">
              <w:rPr>
                <w:sz w:val="24"/>
              </w:rPr>
              <w:t xml:space="preserve"> (K=5) will perform well. </w:t>
            </w:r>
          </w:p>
          <w:p w14:paraId="6871A0E7" w14:textId="77D6AEFB" w:rsidR="0092715A" w:rsidRDefault="0092715A" w:rsidP="00E80E79">
            <w:pPr>
              <w:pStyle w:val="Text"/>
              <w:rPr>
                <w:sz w:val="24"/>
              </w:rPr>
            </w:pPr>
          </w:p>
          <w:p w14:paraId="0203DDE1" w14:textId="77777777" w:rsidR="0003127A" w:rsidRDefault="0003127A" w:rsidP="00E80E79">
            <w:pPr>
              <w:pStyle w:val="Text"/>
              <w:rPr>
                <w:sz w:val="24"/>
              </w:rPr>
            </w:pPr>
          </w:p>
          <w:p w14:paraId="50E0A02A" w14:textId="546D5EF2" w:rsidR="0092715A" w:rsidRDefault="0092715A" w:rsidP="00E80E79">
            <w:pPr>
              <w:pStyle w:val="Text"/>
              <w:rPr>
                <w:sz w:val="24"/>
              </w:rPr>
            </w:pPr>
          </w:p>
          <w:p w14:paraId="6BBE330B" w14:textId="0362FF7D" w:rsidR="0092715A" w:rsidRDefault="0092715A" w:rsidP="00E80E79">
            <w:pPr>
              <w:pStyle w:val="Text"/>
              <w:rPr>
                <w:b/>
                <w:bCs/>
                <w:sz w:val="24"/>
              </w:rPr>
            </w:pPr>
            <w:r w:rsidRPr="0092715A">
              <w:rPr>
                <w:b/>
                <w:bCs/>
                <w:sz w:val="24"/>
              </w:rPr>
              <w:lastRenderedPageBreak/>
              <w:t xml:space="preserve">Building K-Means </w:t>
            </w:r>
          </w:p>
          <w:p w14:paraId="07F00A2C" w14:textId="1A3BA827" w:rsidR="0092715A" w:rsidRDefault="0092715A" w:rsidP="00E80E79">
            <w:pPr>
              <w:pStyle w:val="Text"/>
              <w:rPr>
                <w:sz w:val="22"/>
                <w:szCs w:val="22"/>
              </w:rPr>
            </w:pPr>
          </w:p>
          <w:p w14:paraId="7DAE9703" w14:textId="7B513B77" w:rsidR="0092715A" w:rsidRPr="0092715A" w:rsidRDefault="0092715A" w:rsidP="00E80E79">
            <w:pPr>
              <w:pStyle w:val="Text"/>
              <w:rPr>
                <w:sz w:val="22"/>
                <w:szCs w:val="22"/>
              </w:rPr>
            </w:pPr>
          </w:p>
          <w:p w14:paraId="17327994" w14:textId="2CAE940D" w:rsidR="0092715A" w:rsidRDefault="0092715A" w:rsidP="0092715A">
            <w:pPr>
              <w:pStyle w:val="Text"/>
              <w:rPr>
                <w:sz w:val="24"/>
              </w:rPr>
            </w:pPr>
            <w:r>
              <w:rPr>
                <w:sz w:val="24"/>
              </w:rPr>
              <w:t xml:space="preserve">Used </w:t>
            </w:r>
            <w:r w:rsidR="00F80CB3">
              <w:rPr>
                <w:sz w:val="24"/>
              </w:rPr>
              <w:t>Libraries</w:t>
            </w:r>
            <w:r w:rsidR="00213653">
              <w:rPr>
                <w:sz w:val="24"/>
              </w:rPr>
              <w:t>:</w:t>
            </w:r>
          </w:p>
          <w:p w14:paraId="43BFB5CF" w14:textId="77777777" w:rsidR="00213653" w:rsidRDefault="00213653" w:rsidP="0092715A">
            <w:pPr>
              <w:pStyle w:val="Text"/>
              <w:rPr>
                <w:sz w:val="24"/>
              </w:rPr>
            </w:pPr>
          </w:p>
          <w:p w14:paraId="3FFDF9C1" w14:textId="65CDDA76" w:rsidR="0092715A" w:rsidRPr="00F80CB3" w:rsidRDefault="0092715A" w:rsidP="003B7E43">
            <w:pPr>
              <w:pStyle w:val="Text"/>
              <w:numPr>
                <w:ilvl w:val="0"/>
                <w:numId w:val="3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Sciekit</w:t>
            </w:r>
            <w:proofErr w:type="spellEnd"/>
            <w:r>
              <w:rPr>
                <w:sz w:val="24"/>
              </w:rPr>
              <w:t xml:space="preserve">-Learn </w:t>
            </w:r>
          </w:p>
          <w:p w14:paraId="11877A5A" w14:textId="704C5C27" w:rsidR="0092715A" w:rsidRDefault="0092715A" w:rsidP="003B7E43">
            <w:pPr>
              <w:pStyle w:val="Text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Pipeline </w:t>
            </w:r>
          </w:p>
          <w:p w14:paraId="3C783A7B" w14:textId="4E293DE9" w:rsidR="00F80CB3" w:rsidRDefault="00F80CB3" w:rsidP="003B7E43">
            <w:pPr>
              <w:pStyle w:val="Text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Matplotlib </w:t>
            </w:r>
          </w:p>
          <w:p w14:paraId="6C9DF19A" w14:textId="2542CABE" w:rsidR="00D60598" w:rsidRDefault="00D60598" w:rsidP="00E80E79">
            <w:pPr>
              <w:pStyle w:val="Text"/>
              <w:rPr>
                <w:sz w:val="22"/>
                <w:szCs w:val="22"/>
              </w:rPr>
            </w:pPr>
          </w:p>
          <w:p w14:paraId="62902ED2" w14:textId="6B79FD8E" w:rsidR="00F80CB3" w:rsidRDefault="00F80CB3" w:rsidP="00E80E79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Method:</w:t>
            </w:r>
          </w:p>
          <w:p w14:paraId="42012254" w14:textId="77777777" w:rsidR="00213653" w:rsidRDefault="00213653" w:rsidP="00E80E79">
            <w:pPr>
              <w:pStyle w:val="Text"/>
              <w:rPr>
                <w:sz w:val="22"/>
                <w:szCs w:val="22"/>
              </w:rPr>
            </w:pPr>
          </w:p>
          <w:p w14:paraId="45DEE227" w14:textId="73FD114E" w:rsidR="00F80CB3" w:rsidRDefault="00F80CB3" w:rsidP="003B7E43">
            <w:pPr>
              <w:pStyle w:val="Text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Dividing the dataset into two sets </w:t>
            </w:r>
          </w:p>
          <w:p w14:paraId="4E8DC1F7" w14:textId="3E1A3E55" w:rsidR="00F80CB3" w:rsidRDefault="00F80CB3" w:rsidP="003B7E43">
            <w:pPr>
              <w:pStyle w:val="Text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Training set </w:t>
            </w:r>
          </w:p>
          <w:p w14:paraId="0FD62A82" w14:textId="54AB6089" w:rsidR="00F80CB3" w:rsidRDefault="00F80CB3" w:rsidP="003B7E43">
            <w:pPr>
              <w:pStyle w:val="Text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set </w:t>
            </w:r>
          </w:p>
          <w:p w14:paraId="379293DD" w14:textId="75A6324C" w:rsidR="00F80CB3" w:rsidRDefault="00F80CB3" w:rsidP="003B7E43">
            <w:pPr>
              <w:pStyle w:val="Text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Creating a pipeline with K-Means </w:t>
            </w:r>
          </w:p>
          <w:p w14:paraId="0E29E9FF" w14:textId="78257C06" w:rsidR="00F80CB3" w:rsidRPr="00F80CB3" w:rsidRDefault="00F80CB3" w:rsidP="003B7E43">
            <w:pPr>
              <w:pStyle w:val="Text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n_clusters</w:t>
            </w:r>
            <w:proofErr w:type="spellEnd"/>
            <w:r>
              <w:rPr>
                <w:sz w:val="22"/>
                <w:szCs w:val="22"/>
              </w:rPr>
              <w:t>=5</w:t>
            </w:r>
          </w:p>
          <w:p w14:paraId="00F5E482" w14:textId="1201293D" w:rsidR="00D60598" w:rsidRDefault="00F80CB3" w:rsidP="003B7E43">
            <w:pPr>
              <w:pStyle w:val="Text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Train the K-Means with the training set </w:t>
            </w:r>
          </w:p>
          <w:p w14:paraId="788E78EC" w14:textId="3E73DF48" w:rsidR="00F80CB3" w:rsidRDefault="00F80CB3" w:rsidP="003B7E43">
            <w:pPr>
              <w:pStyle w:val="Text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160 instances </w:t>
            </w:r>
          </w:p>
          <w:p w14:paraId="234179DD" w14:textId="653B9C7D" w:rsidR="00D60598" w:rsidRDefault="00F80CB3" w:rsidP="003B7E43">
            <w:pPr>
              <w:pStyle w:val="Text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Testing the K-Means with the test set </w:t>
            </w:r>
          </w:p>
          <w:p w14:paraId="3AEF5C73" w14:textId="4BDC9BF2" w:rsidR="00F80CB3" w:rsidRDefault="00F80CB3" w:rsidP="003B7E43">
            <w:pPr>
              <w:pStyle w:val="Text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instances </w:t>
            </w:r>
          </w:p>
          <w:p w14:paraId="34F88A51" w14:textId="531A06D7" w:rsidR="00D60598" w:rsidRDefault="00F80CB3" w:rsidP="003B7E43">
            <w:pPr>
              <w:pStyle w:val="Text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Visualizing the result </w:t>
            </w:r>
          </w:p>
          <w:p w14:paraId="288540C5" w14:textId="77777777" w:rsidR="00213653" w:rsidRDefault="00213653" w:rsidP="00213653">
            <w:pPr>
              <w:pStyle w:val="Text"/>
              <w:ind w:left="720"/>
              <w:rPr>
                <w:sz w:val="22"/>
                <w:szCs w:val="22"/>
              </w:rPr>
            </w:pPr>
          </w:p>
          <w:p w14:paraId="6E7E865D" w14:textId="1B12972A" w:rsidR="00F80CB3" w:rsidRDefault="00F80CB3" w:rsidP="00F80CB3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Results:</w:t>
            </w:r>
          </w:p>
          <w:p w14:paraId="333DF8AE" w14:textId="77777777" w:rsidR="00213653" w:rsidRDefault="00213653" w:rsidP="00F80CB3">
            <w:pPr>
              <w:pStyle w:val="Text"/>
              <w:rPr>
                <w:sz w:val="22"/>
                <w:szCs w:val="22"/>
              </w:rPr>
            </w:pPr>
          </w:p>
          <w:p w14:paraId="036A78EA" w14:textId="43EE2BA0" w:rsidR="00F80CB3" w:rsidRDefault="00F80CB3" w:rsidP="00F80CB3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Figure 10 (scatter plot)</w:t>
            </w:r>
          </w:p>
          <w:p w14:paraId="230C646F" w14:textId="77777777" w:rsidR="00213653" w:rsidRDefault="00213653" w:rsidP="00F80CB3">
            <w:pPr>
              <w:pStyle w:val="Text"/>
              <w:rPr>
                <w:sz w:val="22"/>
                <w:szCs w:val="22"/>
              </w:rPr>
            </w:pPr>
          </w:p>
          <w:p w14:paraId="0B20BA6C" w14:textId="77777777" w:rsidR="00F80CB3" w:rsidRDefault="00213653" w:rsidP="00F80CB3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</w:t>
            </w:r>
            <w:r w:rsidR="00F80CB3">
              <w:rPr>
                <w:sz w:val="22"/>
                <w:szCs w:val="22"/>
              </w:rPr>
              <w:t>lgorithm performed well and the</w:t>
            </w:r>
            <w:r>
              <w:rPr>
                <w:sz w:val="22"/>
                <w:szCs w:val="22"/>
              </w:rPr>
              <w:t>re are</w:t>
            </w:r>
            <w:r w:rsidR="00F80CB3">
              <w:rPr>
                <w:sz w:val="22"/>
                <w:szCs w:val="22"/>
              </w:rPr>
              <w:t xml:space="preserve"> 5 </w:t>
            </w:r>
            <w:r>
              <w:rPr>
                <w:sz w:val="22"/>
                <w:szCs w:val="22"/>
              </w:rPr>
              <w:t xml:space="preserve">well separated </w:t>
            </w:r>
            <w:r w:rsidR="00F80CB3">
              <w:rPr>
                <w:sz w:val="22"/>
                <w:szCs w:val="22"/>
              </w:rPr>
              <w:t>clusters</w:t>
            </w:r>
            <w:r>
              <w:rPr>
                <w:sz w:val="22"/>
                <w:szCs w:val="22"/>
              </w:rPr>
              <w:t xml:space="preserve">. </w:t>
            </w:r>
          </w:p>
          <w:p w14:paraId="6D9774DC" w14:textId="77777777" w:rsidR="00213653" w:rsidRDefault="00213653" w:rsidP="00F80CB3">
            <w:pPr>
              <w:pStyle w:val="Text"/>
              <w:rPr>
                <w:sz w:val="22"/>
                <w:szCs w:val="22"/>
              </w:rPr>
            </w:pPr>
          </w:p>
          <w:p w14:paraId="34260BBA" w14:textId="6D31A8AA" w:rsidR="00213653" w:rsidRDefault="00213653" w:rsidP="00F80CB3">
            <w:pPr>
              <w:pStyle w:val="Text"/>
              <w:rPr>
                <w:b/>
                <w:bCs/>
                <w:sz w:val="24"/>
              </w:rPr>
            </w:pPr>
            <w:r w:rsidRPr="00213653">
              <w:rPr>
                <w:b/>
                <w:bCs/>
                <w:sz w:val="24"/>
              </w:rPr>
              <w:t xml:space="preserve">Data Labeling </w:t>
            </w:r>
          </w:p>
          <w:p w14:paraId="25207A2B" w14:textId="5E981B3E" w:rsidR="00213653" w:rsidRDefault="00213653" w:rsidP="00F80CB3">
            <w:pPr>
              <w:pStyle w:val="Text"/>
              <w:rPr>
                <w:sz w:val="22"/>
                <w:szCs w:val="22"/>
              </w:rPr>
            </w:pPr>
          </w:p>
          <w:p w14:paraId="0C5A0772" w14:textId="1B50418E" w:rsidR="00213653" w:rsidRDefault="00213653" w:rsidP="00F80CB3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K-means will give each instance a label from 0 to 4, so we can label the data easily and use it later as a labeled dataset to be fed to a Deep Learning model.</w:t>
            </w:r>
          </w:p>
          <w:p w14:paraId="75AC8801" w14:textId="458BBEBF" w:rsidR="00213653" w:rsidRDefault="00213653" w:rsidP="00F80CB3">
            <w:pPr>
              <w:pStyle w:val="Text"/>
              <w:rPr>
                <w:sz w:val="22"/>
                <w:szCs w:val="22"/>
              </w:rPr>
            </w:pPr>
          </w:p>
          <w:p w14:paraId="1D2178EF" w14:textId="2829309B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4F3A8499" w14:textId="12FDB6B4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2A56D80E" w14:textId="60AB618F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29CA87F0" w14:textId="59CDC59F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462350E2" w14:textId="53E2CC10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3EBB531C" w14:textId="33703616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72D7A675" w14:textId="5619C6BF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35EA6B1F" w14:textId="7D1C6704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45A8EDBA" w14:textId="7CB4DA59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41298A1C" w14:textId="71A41EB9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403B9525" w14:textId="48D582AF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42035009" w14:textId="142248A8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024A1147" w14:textId="6E8585C4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13699A28" w14:textId="554BB4F1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5469552B" w14:textId="67F547BB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47CDCD77" w14:textId="3D5023B9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467753B6" w14:textId="6AD34F59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4797E831" w14:textId="29B37825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6514DCD6" w14:textId="6C68DCD3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0DEC77C0" w14:textId="43BAC635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6F52C7B4" w14:textId="55C4262C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60F94178" w14:textId="5551907A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35208A23" w14:textId="3C60372F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5231D114" w14:textId="5C2EBF49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086D3741" w14:textId="60ED6305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0DFCAFAE" w14:textId="31EC592A" w:rsidR="006E6AE3" w:rsidRDefault="006E6AE3" w:rsidP="00F80CB3">
            <w:pPr>
              <w:pStyle w:val="Text"/>
              <w:rPr>
                <w:sz w:val="22"/>
                <w:szCs w:val="22"/>
              </w:rPr>
            </w:pPr>
          </w:p>
          <w:p w14:paraId="060CEFB3" w14:textId="2BD3C62E" w:rsidR="00213653" w:rsidRDefault="00213653" w:rsidP="00F80CB3">
            <w:pPr>
              <w:pStyle w:val="Text"/>
              <w:rPr>
                <w:b/>
                <w:bCs/>
                <w:szCs w:val="28"/>
              </w:rPr>
            </w:pPr>
            <w:r w:rsidRPr="00213653">
              <w:rPr>
                <w:b/>
                <w:bCs/>
                <w:szCs w:val="28"/>
              </w:rPr>
              <w:lastRenderedPageBreak/>
              <w:t>Deep Learning</w:t>
            </w:r>
            <w:r>
              <w:rPr>
                <w:b/>
                <w:bCs/>
                <w:szCs w:val="28"/>
              </w:rPr>
              <w:t xml:space="preserve"> Architecture</w:t>
            </w:r>
          </w:p>
          <w:p w14:paraId="76669CF6" w14:textId="739A79F9" w:rsidR="00213653" w:rsidRDefault="00213653" w:rsidP="00F80CB3">
            <w:pPr>
              <w:pStyle w:val="Text"/>
              <w:rPr>
                <w:b/>
                <w:bCs/>
                <w:szCs w:val="28"/>
              </w:rPr>
            </w:pPr>
          </w:p>
          <w:p w14:paraId="08463448" w14:textId="0223E31F" w:rsidR="00213653" w:rsidRDefault="00213653" w:rsidP="00F80CB3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data is labeled and can be used in a Supervised Learning model such as </w:t>
            </w:r>
            <w:r w:rsidR="00CE056E">
              <w:rPr>
                <w:sz w:val="22"/>
                <w:szCs w:val="22"/>
              </w:rPr>
              <w:t xml:space="preserve">Artificial </w:t>
            </w:r>
            <w:r>
              <w:rPr>
                <w:sz w:val="22"/>
                <w:szCs w:val="22"/>
              </w:rPr>
              <w:t>Neural Network</w:t>
            </w:r>
            <w:r w:rsidR="00AA7B0D">
              <w:rPr>
                <w:sz w:val="22"/>
                <w:szCs w:val="22"/>
              </w:rPr>
              <w:t xml:space="preserve">s. </w:t>
            </w:r>
            <w:r w:rsidR="00AE2C42">
              <w:rPr>
                <w:sz w:val="22"/>
                <w:szCs w:val="22"/>
              </w:rPr>
              <w:t>So,</w:t>
            </w:r>
            <w:r w:rsidR="00AA7B0D">
              <w:rPr>
                <w:sz w:val="22"/>
                <w:szCs w:val="22"/>
              </w:rPr>
              <w:t xml:space="preserve"> we will start building the model.</w:t>
            </w:r>
            <w:bookmarkStart w:id="0" w:name="_GoBack"/>
            <w:bookmarkEnd w:id="0"/>
          </w:p>
          <w:p w14:paraId="549870A8" w14:textId="7726C421" w:rsidR="00AA7B0D" w:rsidRDefault="00AA7B0D" w:rsidP="00F80CB3">
            <w:pPr>
              <w:pStyle w:val="Text"/>
              <w:rPr>
                <w:sz w:val="22"/>
                <w:szCs w:val="22"/>
              </w:rPr>
            </w:pPr>
          </w:p>
          <w:p w14:paraId="253F23CB" w14:textId="79FC5869" w:rsidR="00AA7B0D" w:rsidRDefault="00CE056E" w:rsidP="00F80CB3">
            <w:pPr>
              <w:pStyle w:val="Tex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Artificial </w:t>
            </w:r>
            <w:r w:rsidR="00AA7B0D" w:rsidRPr="00AA7B0D">
              <w:rPr>
                <w:b/>
                <w:bCs/>
                <w:sz w:val="24"/>
              </w:rPr>
              <w:t xml:space="preserve">Neural Networks Architecture </w:t>
            </w:r>
          </w:p>
          <w:p w14:paraId="33163623" w14:textId="7627B102" w:rsidR="00AA7B0D" w:rsidRDefault="00AA7B0D" w:rsidP="00F80CB3">
            <w:pPr>
              <w:pStyle w:val="Text"/>
              <w:rPr>
                <w:b/>
                <w:bCs/>
                <w:sz w:val="24"/>
              </w:rPr>
            </w:pPr>
          </w:p>
          <w:p w14:paraId="28565BF7" w14:textId="60BEA1B6" w:rsidR="00D301A9" w:rsidRDefault="00417A09" w:rsidP="00AE2C42">
            <w:pPr>
              <w:pStyle w:val="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AE061B4" wp14:editId="7B2186AB">
                  <wp:extent cx="6163310" cy="3311525"/>
                  <wp:effectExtent l="0" t="0" r="8890" b="317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N Arch 0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310" cy="33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EA5BA" w14:textId="77777777" w:rsidR="00AE2C42" w:rsidRPr="00AE2C42" w:rsidRDefault="00AE2C42" w:rsidP="00AE2C42">
            <w:pPr>
              <w:pStyle w:val="Text"/>
              <w:rPr>
                <w:b/>
                <w:bCs/>
                <w:sz w:val="22"/>
                <w:szCs w:val="22"/>
              </w:rPr>
            </w:pPr>
          </w:p>
          <w:p w14:paraId="035DE166" w14:textId="77777777" w:rsidR="00AE2C42" w:rsidRDefault="00AE2C42" w:rsidP="00AE2C42">
            <w:pPr>
              <w:pStyle w:val="Text"/>
              <w:rPr>
                <w:sz w:val="24"/>
              </w:rPr>
            </w:pPr>
            <w:r>
              <w:rPr>
                <w:sz w:val="24"/>
              </w:rPr>
              <w:t>Used Libraries:</w:t>
            </w:r>
          </w:p>
          <w:p w14:paraId="439CC3B9" w14:textId="77777777" w:rsidR="00AE2C42" w:rsidRDefault="00AE2C42" w:rsidP="00AE2C42">
            <w:pPr>
              <w:pStyle w:val="Text"/>
              <w:rPr>
                <w:sz w:val="24"/>
              </w:rPr>
            </w:pPr>
          </w:p>
          <w:p w14:paraId="700D567D" w14:textId="46CC3E3E" w:rsidR="00AE2C42" w:rsidRPr="00F80CB3" w:rsidRDefault="00AE2C42" w:rsidP="00AE2C42">
            <w:pPr>
              <w:pStyle w:val="Text"/>
              <w:numPr>
                <w:ilvl w:val="0"/>
                <w:numId w:val="3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Keras</w:t>
            </w:r>
            <w:proofErr w:type="spellEnd"/>
          </w:p>
          <w:p w14:paraId="1C62C8C9" w14:textId="77777777" w:rsidR="00AE2C42" w:rsidRDefault="00AE2C42" w:rsidP="00AE2C42">
            <w:pPr>
              <w:pStyle w:val="Text"/>
              <w:rPr>
                <w:sz w:val="22"/>
                <w:szCs w:val="22"/>
              </w:rPr>
            </w:pPr>
          </w:p>
          <w:p w14:paraId="14BD8D15" w14:textId="77777777" w:rsidR="00AE2C42" w:rsidRDefault="00AE2C42" w:rsidP="00AE2C42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Method:</w:t>
            </w:r>
          </w:p>
          <w:p w14:paraId="46DA0BBC" w14:textId="77777777" w:rsidR="00AE2C42" w:rsidRDefault="00AE2C42" w:rsidP="00AE2C42">
            <w:pPr>
              <w:pStyle w:val="Text"/>
              <w:rPr>
                <w:sz w:val="22"/>
                <w:szCs w:val="22"/>
              </w:rPr>
            </w:pPr>
          </w:p>
          <w:p w14:paraId="36011279" w14:textId="33E631E4" w:rsidR="00AE2C42" w:rsidRDefault="00AE2C42" w:rsidP="00AE2C42">
            <w:pPr>
              <w:pStyle w:val="Text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Dividing the dataset into two sets </w:t>
            </w:r>
          </w:p>
          <w:p w14:paraId="622E8A5D" w14:textId="77777777" w:rsidR="00AE2C42" w:rsidRDefault="00AE2C42" w:rsidP="00AE2C42">
            <w:pPr>
              <w:pStyle w:val="Text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Training set </w:t>
            </w:r>
          </w:p>
          <w:p w14:paraId="2E7F0CE5" w14:textId="77777777" w:rsidR="00AE2C42" w:rsidRDefault="00AE2C42" w:rsidP="00AE2C42">
            <w:pPr>
              <w:pStyle w:val="Text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set </w:t>
            </w:r>
          </w:p>
          <w:p w14:paraId="5B1E7160" w14:textId="62B9EB8F" w:rsidR="00AE2C42" w:rsidRDefault="00AE2C42" w:rsidP="00AE2C42">
            <w:pPr>
              <w:pStyle w:val="Text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Creating an instance </w:t>
            </w:r>
            <w:proofErr w:type="gramStart"/>
            <w:r>
              <w:rPr>
                <w:sz w:val="22"/>
                <w:szCs w:val="22"/>
              </w:rPr>
              <w:t>of  the</w:t>
            </w:r>
            <w:proofErr w:type="gramEnd"/>
            <w:r>
              <w:rPr>
                <w:sz w:val="22"/>
                <w:szCs w:val="22"/>
              </w:rPr>
              <w:t xml:space="preserve"> model </w:t>
            </w:r>
          </w:p>
          <w:p w14:paraId="42195007" w14:textId="118EB15B" w:rsidR="00AE2C42" w:rsidRDefault="00AE2C42" w:rsidP="00AE2C42">
            <w:pPr>
              <w:pStyle w:val="Text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proofErr w:type="gramStart"/>
            <w:r w:rsidRPr="00AE2C42">
              <w:rPr>
                <w:sz w:val="22"/>
                <w:szCs w:val="22"/>
              </w:rPr>
              <w:t>Sequential(</w:t>
            </w:r>
            <w:proofErr w:type="gramEnd"/>
            <w:r w:rsidRPr="00AE2C42">
              <w:rPr>
                <w:sz w:val="22"/>
                <w:szCs w:val="22"/>
              </w:rPr>
              <w:t>)</w:t>
            </w:r>
          </w:p>
          <w:p w14:paraId="7601A296" w14:textId="1361F901" w:rsidR="00AE2C42" w:rsidRDefault="00945DB6" w:rsidP="00AE2C42">
            <w:pPr>
              <w:pStyle w:val="Text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Fine tuning the model </w:t>
            </w:r>
          </w:p>
          <w:p w14:paraId="2EB4EE1B" w14:textId="77777777" w:rsidR="00945DB6" w:rsidRDefault="00945DB6" w:rsidP="00945DB6">
            <w:pPr>
              <w:pStyle w:val="Text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Activation functions </w:t>
            </w:r>
          </w:p>
          <w:p w14:paraId="6E1F5E91" w14:textId="77777777" w:rsidR="00945DB6" w:rsidRDefault="00945DB6" w:rsidP="00945DB6">
            <w:pPr>
              <w:pStyle w:val="Text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relu</w:t>
            </w:r>
            <w:proofErr w:type="spellEnd"/>
          </w:p>
          <w:p w14:paraId="447BDBEF" w14:textId="77777777" w:rsidR="00945DB6" w:rsidRDefault="00945DB6" w:rsidP="00945DB6">
            <w:pPr>
              <w:pStyle w:val="Text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sigmoid</w:t>
            </w:r>
          </w:p>
          <w:p w14:paraId="5EB13205" w14:textId="77777777" w:rsidR="00945DB6" w:rsidRDefault="00945DB6" w:rsidP="00945DB6">
            <w:pPr>
              <w:pStyle w:val="Text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Loss Function </w:t>
            </w:r>
          </w:p>
          <w:p w14:paraId="4ED8CD9F" w14:textId="77777777" w:rsidR="00945DB6" w:rsidRDefault="00945DB6" w:rsidP="00945DB6">
            <w:pPr>
              <w:pStyle w:val="Text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proofErr w:type="spellStart"/>
            <w:r w:rsidRPr="00AE2C42">
              <w:rPr>
                <w:sz w:val="22"/>
                <w:szCs w:val="22"/>
              </w:rPr>
              <w:t>categorical_crossentropy</w:t>
            </w:r>
            <w:proofErr w:type="spellEnd"/>
          </w:p>
          <w:p w14:paraId="6E552480" w14:textId="77777777" w:rsidR="00945DB6" w:rsidRDefault="00945DB6" w:rsidP="00945DB6">
            <w:pPr>
              <w:pStyle w:val="Text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AE2C42">
              <w:rPr>
                <w:sz w:val="22"/>
                <w:szCs w:val="22"/>
              </w:rPr>
              <w:t>etrics</w:t>
            </w:r>
          </w:p>
          <w:p w14:paraId="5366373D" w14:textId="7E7F97B2" w:rsidR="00945DB6" w:rsidRDefault="00945DB6" w:rsidP="00945DB6">
            <w:pPr>
              <w:pStyle w:val="Text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r w:rsidRPr="00AE2C42">
              <w:rPr>
                <w:sz w:val="22"/>
                <w:szCs w:val="22"/>
              </w:rPr>
              <w:t>Accuracy</w:t>
            </w:r>
          </w:p>
          <w:p w14:paraId="29960DE0" w14:textId="5D0B906C" w:rsidR="00945DB6" w:rsidRDefault="00945DB6" w:rsidP="00945DB6">
            <w:pPr>
              <w:pStyle w:val="Text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Optimizer </w:t>
            </w:r>
          </w:p>
          <w:p w14:paraId="1FB072C7" w14:textId="7CB3ACEA" w:rsidR="00945DB6" w:rsidRDefault="00945DB6" w:rsidP="00945DB6">
            <w:pPr>
              <w:pStyle w:val="Text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RMSProp</w:t>
            </w:r>
            <w:proofErr w:type="spellEnd"/>
          </w:p>
          <w:p w14:paraId="13FD99CD" w14:textId="51B28A70" w:rsidR="00945DB6" w:rsidRDefault="00945DB6" w:rsidP="00945DB6">
            <w:pPr>
              <w:pStyle w:val="Text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rate = .02</w:t>
            </w:r>
          </w:p>
          <w:p w14:paraId="4975C187" w14:textId="5E725392" w:rsidR="00945DB6" w:rsidRDefault="00945DB6" w:rsidP="00945DB6">
            <w:pPr>
              <w:pStyle w:val="Text"/>
              <w:ind w:left="2880"/>
              <w:rPr>
                <w:sz w:val="22"/>
                <w:szCs w:val="22"/>
              </w:rPr>
            </w:pPr>
          </w:p>
          <w:p w14:paraId="62FCEF83" w14:textId="1C7D6EE0" w:rsidR="00945DB6" w:rsidRDefault="00945DB6" w:rsidP="00945DB6">
            <w:pPr>
              <w:pStyle w:val="Text"/>
              <w:ind w:left="2880"/>
              <w:rPr>
                <w:sz w:val="22"/>
                <w:szCs w:val="22"/>
              </w:rPr>
            </w:pPr>
          </w:p>
          <w:p w14:paraId="13134BA3" w14:textId="664971E5" w:rsidR="00945DB6" w:rsidRDefault="00945DB6" w:rsidP="00945DB6">
            <w:pPr>
              <w:pStyle w:val="Text"/>
              <w:ind w:left="2880"/>
              <w:rPr>
                <w:sz w:val="22"/>
                <w:szCs w:val="22"/>
              </w:rPr>
            </w:pPr>
          </w:p>
          <w:p w14:paraId="2AA35B8C" w14:textId="57FBDF47" w:rsidR="00945DB6" w:rsidRDefault="00945DB6" w:rsidP="00945DB6">
            <w:pPr>
              <w:pStyle w:val="Text"/>
              <w:ind w:left="2880"/>
              <w:rPr>
                <w:sz w:val="22"/>
                <w:szCs w:val="22"/>
              </w:rPr>
            </w:pPr>
          </w:p>
          <w:p w14:paraId="74B18354" w14:textId="77777777" w:rsidR="00945DB6" w:rsidRDefault="00945DB6" w:rsidP="00945DB6">
            <w:pPr>
              <w:pStyle w:val="Text"/>
              <w:ind w:left="2880"/>
              <w:rPr>
                <w:sz w:val="22"/>
                <w:szCs w:val="22"/>
              </w:rPr>
            </w:pPr>
          </w:p>
          <w:p w14:paraId="4E6D6228" w14:textId="77777777" w:rsidR="00AE2C42" w:rsidRDefault="00AE2C42" w:rsidP="00945DB6">
            <w:pPr>
              <w:pStyle w:val="Text"/>
              <w:rPr>
                <w:sz w:val="22"/>
                <w:szCs w:val="22"/>
              </w:rPr>
            </w:pPr>
          </w:p>
          <w:p w14:paraId="083196C1" w14:textId="77777777" w:rsidR="00E465D2" w:rsidRDefault="00E465D2" w:rsidP="00AE2C42">
            <w:pPr>
              <w:pStyle w:val="Text"/>
              <w:rPr>
                <w:b/>
                <w:bCs/>
                <w:sz w:val="24"/>
              </w:rPr>
            </w:pPr>
          </w:p>
          <w:p w14:paraId="6F56DE9C" w14:textId="75B6FDC0" w:rsidR="00E465D2" w:rsidRPr="00E465D2" w:rsidRDefault="00E465D2" w:rsidP="00AE2C42">
            <w:pPr>
              <w:pStyle w:val="Text"/>
              <w:rPr>
                <w:b/>
                <w:bCs/>
                <w:sz w:val="24"/>
              </w:rPr>
            </w:pPr>
            <w:r w:rsidRPr="00E465D2">
              <w:rPr>
                <w:b/>
                <w:bCs/>
                <w:sz w:val="24"/>
              </w:rPr>
              <w:lastRenderedPageBreak/>
              <w:t xml:space="preserve">Validation </w:t>
            </w:r>
          </w:p>
          <w:p w14:paraId="0D0D2DB5" w14:textId="77777777" w:rsidR="00E465D2" w:rsidRDefault="00E465D2" w:rsidP="00AE2C42">
            <w:pPr>
              <w:pStyle w:val="Text"/>
              <w:rPr>
                <w:sz w:val="22"/>
                <w:szCs w:val="22"/>
              </w:rPr>
            </w:pPr>
          </w:p>
          <w:p w14:paraId="2149FDD7" w14:textId="2E9BF0C1" w:rsidR="00E465D2" w:rsidRDefault="00E465D2" w:rsidP="00E465D2">
            <w:pPr>
              <w:pStyle w:val="Text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a Test Set of 40 instances the model was tested, and the result was satisfying the model achieved high Accuracy and the Loss was closer to 0.</w:t>
            </w:r>
          </w:p>
          <w:p w14:paraId="2F6FF92D" w14:textId="77777777" w:rsidR="00E465D2" w:rsidRDefault="00E465D2" w:rsidP="00E465D2">
            <w:pPr>
              <w:pStyle w:val="Text"/>
              <w:ind w:left="720"/>
              <w:rPr>
                <w:sz w:val="22"/>
                <w:szCs w:val="22"/>
              </w:rPr>
            </w:pPr>
          </w:p>
          <w:p w14:paraId="2A6B899F" w14:textId="2F2B0ACC" w:rsidR="00E465D2" w:rsidRPr="00E465D2" w:rsidRDefault="00E465D2" w:rsidP="00E465D2">
            <w:pPr>
              <w:pStyle w:val="Text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E465D2">
              <w:rPr>
                <w:sz w:val="22"/>
                <w:szCs w:val="22"/>
              </w:rPr>
              <w:t xml:space="preserve">After predicting the labels, it was the same as the real labels. </w:t>
            </w:r>
          </w:p>
          <w:p w14:paraId="5D045059" w14:textId="77777777" w:rsidR="00E465D2" w:rsidRDefault="00E465D2" w:rsidP="00AE2C42">
            <w:pPr>
              <w:pStyle w:val="Text"/>
              <w:rPr>
                <w:sz w:val="22"/>
                <w:szCs w:val="22"/>
              </w:rPr>
            </w:pPr>
          </w:p>
          <w:p w14:paraId="555B6EC6" w14:textId="4D9F3D9D" w:rsidR="00AE2C42" w:rsidRDefault="00AE2C42" w:rsidP="00AE2C42">
            <w:pPr>
              <w:pStyle w:val="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Results:</w:t>
            </w:r>
          </w:p>
          <w:p w14:paraId="307B6338" w14:textId="458E45E3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2CE03AC8" w14:textId="25EF0A49" w:rsidR="00945DB6" w:rsidRDefault="00945DB6" w:rsidP="00945DB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Accuracy = </w:t>
            </w:r>
            <w:r w:rsidRPr="00945DB6">
              <w:rPr>
                <w:color w:val="000000"/>
                <w:sz w:val="21"/>
                <w:szCs w:val="21"/>
              </w:rPr>
              <w:t>94.99</w:t>
            </w:r>
          </w:p>
          <w:p w14:paraId="4970A54F" w14:textId="71712215" w:rsidR="00945DB6" w:rsidRDefault="00945DB6" w:rsidP="00945DB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Loss = 0.48</w:t>
            </w:r>
          </w:p>
          <w:p w14:paraId="1C3573C5" w14:textId="513485E5" w:rsidR="00E465D2" w:rsidRPr="00E465D2" w:rsidRDefault="00E465D2" w:rsidP="00E465D2">
            <w:pPr>
              <w:pStyle w:val="Text"/>
              <w:rPr>
                <w:b/>
                <w:bCs/>
                <w:sz w:val="24"/>
              </w:rPr>
            </w:pPr>
          </w:p>
          <w:p w14:paraId="67018C96" w14:textId="048E2333" w:rsidR="00E465D2" w:rsidRDefault="00E465D2" w:rsidP="00E465D2">
            <w:pPr>
              <w:pStyle w:val="Text"/>
              <w:rPr>
                <w:b/>
                <w:bCs/>
                <w:sz w:val="24"/>
              </w:rPr>
            </w:pPr>
            <w:r w:rsidRPr="00E465D2">
              <w:rPr>
                <w:b/>
                <w:bCs/>
                <w:sz w:val="24"/>
              </w:rPr>
              <w:t xml:space="preserve">Saving the model </w:t>
            </w:r>
          </w:p>
          <w:p w14:paraId="5BE902B7" w14:textId="151A0BBF" w:rsidR="00E465D2" w:rsidRDefault="00E465D2" w:rsidP="00E465D2">
            <w:pPr>
              <w:pStyle w:val="Text"/>
              <w:rPr>
                <w:b/>
                <w:bCs/>
                <w:sz w:val="24"/>
              </w:rPr>
            </w:pPr>
          </w:p>
          <w:p w14:paraId="234149C6" w14:textId="3397EA52" w:rsidR="00E465D2" w:rsidRPr="00381A5D" w:rsidRDefault="00E465D2" w:rsidP="00E465D2">
            <w:pPr>
              <w:pStyle w:val="Text"/>
              <w:rPr>
                <w:sz w:val="22"/>
                <w:szCs w:val="22"/>
              </w:rPr>
            </w:pPr>
            <w:r w:rsidRPr="00381A5D">
              <w:rPr>
                <w:sz w:val="22"/>
                <w:szCs w:val="22"/>
              </w:rPr>
              <w:t xml:space="preserve">The model was saved as </w:t>
            </w:r>
            <w:r w:rsidRPr="00381A5D">
              <w:rPr>
                <w:b/>
                <w:bCs/>
                <w:sz w:val="22"/>
                <w:szCs w:val="22"/>
              </w:rPr>
              <w:t>pickle</w:t>
            </w:r>
            <w:r w:rsidRPr="00381A5D">
              <w:rPr>
                <w:sz w:val="22"/>
                <w:szCs w:val="22"/>
              </w:rPr>
              <w:t xml:space="preserve"> file</w:t>
            </w:r>
            <w:r w:rsidR="00381A5D">
              <w:rPr>
                <w:sz w:val="22"/>
                <w:szCs w:val="22"/>
              </w:rPr>
              <w:t xml:space="preserve">, to be used in deployment. </w:t>
            </w:r>
          </w:p>
          <w:p w14:paraId="29DE5375" w14:textId="77777777" w:rsidR="00E465D2" w:rsidRDefault="00E465D2" w:rsidP="00945DB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632FF568" w14:textId="53FED932" w:rsidR="00E465D2" w:rsidRDefault="00E465D2" w:rsidP="00945DB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2DF35FE" w14:textId="77777777" w:rsidR="00E465D2" w:rsidRDefault="00E465D2" w:rsidP="00945DB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0EB7064" w14:textId="77777777" w:rsidR="00E465D2" w:rsidRDefault="00E465D2" w:rsidP="00945DB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E6A55CE" w14:textId="1A180614" w:rsidR="00945DB6" w:rsidRDefault="00945DB6" w:rsidP="00945DB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26ADE577" w14:textId="77777777" w:rsidR="00945DB6" w:rsidRPr="00945DB6" w:rsidRDefault="00945DB6" w:rsidP="00945DB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E1BFA3D" w14:textId="311A428C" w:rsidR="00945DB6" w:rsidRDefault="00945DB6" w:rsidP="00F80CB3">
            <w:pPr>
              <w:pStyle w:val="Text"/>
              <w:rPr>
                <w:sz w:val="22"/>
                <w:szCs w:val="22"/>
              </w:rPr>
            </w:pPr>
          </w:p>
          <w:p w14:paraId="1CACB822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63AA1427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76A26499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73023F05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6F62AD88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47231AF1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68E12F10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5E426E8D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24353FE3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2C061A4C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01F9D758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351F1875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07E309E3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72E69C71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3F5A04A4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3453B9BE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069FC71E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20A317DC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749E7765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766406D6" w14:textId="6605148B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6BF200A5" w14:textId="3E0FA637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79685196" w14:textId="320EDDE1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7F62DA46" w14:textId="0E5CB1F5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1523C7AB" w14:textId="18AF9F6C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2483C3D5" w14:textId="6DFC94CC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0DE54ED2" w14:textId="310D99BE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71CFE47D" w14:textId="4F7D80C7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1CC22564" w14:textId="5F2131A9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177B136A" w14:textId="67A47603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2B504D3F" w14:textId="42B042E7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7F0369A9" w14:textId="40F97F1E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3E8E6C27" w14:textId="78D7EE3B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0EDB3404" w14:textId="77777777" w:rsidR="00381A5D" w:rsidRDefault="00381A5D" w:rsidP="00F80CB3">
            <w:pPr>
              <w:pStyle w:val="Text"/>
              <w:rPr>
                <w:sz w:val="22"/>
                <w:szCs w:val="22"/>
              </w:rPr>
            </w:pPr>
          </w:p>
          <w:p w14:paraId="6F4418BB" w14:textId="77777777" w:rsidR="00D301A9" w:rsidRDefault="00D301A9" w:rsidP="00F80CB3">
            <w:pPr>
              <w:pStyle w:val="Text"/>
              <w:rPr>
                <w:sz w:val="22"/>
                <w:szCs w:val="22"/>
              </w:rPr>
            </w:pPr>
          </w:p>
          <w:p w14:paraId="6FE6710A" w14:textId="46D02B0E" w:rsidR="00D301A9" w:rsidRPr="00947E82" w:rsidRDefault="00D301A9" w:rsidP="00F80CB3">
            <w:pPr>
              <w:pStyle w:val="Text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14:paraId="768B844A" w14:textId="77777777" w:rsidR="00871C19" w:rsidRDefault="00871C19" w:rsidP="00E80E79"/>
        </w:tc>
      </w:tr>
    </w:tbl>
    <w:p w14:paraId="56E28824" w14:textId="3D34E2F6" w:rsidR="00A81248" w:rsidRDefault="00A81248" w:rsidP="00381A5D"/>
    <w:sectPr w:rsidR="00A81248" w:rsidSect="005F4A20">
      <w:headerReference w:type="default" r:id="rId12"/>
      <w:footerReference w:type="even" r:id="rId13"/>
      <w:footerReference w:type="default" r:id="rId14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28D7B" w14:textId="77777777" w:rsidR="00A9722D" w:rsidRDefault="00A9722D" w:rsidP="001205A1">
      <w:r>
        <w:separator/>
      </w:r>
    </w:p>
  </w:endnote>
  <w:endnote w:type="continuationSeparator" w:id="0">
    <w:p w14:paraId="1472694A" w14:textId="77777777" w:rsidR="00A9722D" w:rsidRDefault="00A9722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8DA9FB" w14:textId="77777777" w:rsidR="00095CE9" w:rsidRDefault="00095CE9" w:rsidP="00E80E7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BEF2CC" w14:textId="77777777" w:rsidR="00095CE9" w:rsidRDefault="00095CE9" w:rsidP="00E80E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757C9C" w14:textId="77777777" w:rsidR="00095CE9" w:rsidRDefault="00095CE9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838232"/>
      <w:docPartObj>
        <w:docPartGallery w:val="Page Numbers (Bottom of Page)"/>
        <w:docPartUnique/>
      </w:docPartObj>
    </w:sdtPr>
    <w:sdtEndPr/>
    <w:sdtContent>
      <w:p w14:paraId="10A6BF1F" w14:textId="77777777" w:rsidR="00095CE9" w:rsidRPr="000F0731" w:rsidRDefault="00095CE9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2EA0E" w14:textId="77777777" w:rsidR="00A9722D" w:rsidRDefault="00A9722D" w:rsidP="001205A1">
      <w:r>
        <w:separator/>
      </w:r>
    </w:p>
  </w:footnote>
  <w:footnote w:type="continuationSeparator" w:id="0">
    <w:p w14:paraId="008D6490" w14:textId="77777777" w:rsidR="00A9722D" w:rsidRDefault="00A9722D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048C1" w14:textId="3F4B08E4" w:rsidR="00095CE9" w:rsidRPr="00637B83" w:rsidRDefault="00095CE9" w:rsidP="00637B83">
    <w:pPr>
      <w:pStyle w:val="Header"/>
    </w:pPr>
    <w:r>
      <w:t xml:space="preserve">Customer Segmentation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50D7"/>
    <w:multiLevelType w:val="hybridMultilevel"/>
    <w:tmpl w:val="36D0593C"/>
    <w:lvl w:ilvl="0" w:tplc="EE84C14C">
      <w:start w:val="1"/>
      <w:numFmt w:val="bullet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03FE"/>
    <w:multiLevelType w:val="hybridMultilevel"/>
    <w:tmpl w:val="CC06934A"/>
    <w:lvl w:ilvl="0" w:tplc="EE84C14C">
      <w:start w:val="1"/>
      <w:numFmt w:val="bullet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CA5"/>
    <w:multiLevelType w:val="hybridMultilevel"/>
    <w:tmpl w:val="8D0A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693"/>
    <w:multiLevelType w:val="hybridMultilevel"/>
    <w:tmpl w:val="4142D80C"/>
    <w:lvl w:ilvl="0" w:tplc="04090005">
      <w:start w:val="1"/>
      <w:numFmt w:val="bullet"/>
      <w:lvlText w:val="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" w15:restartNumberingAfterBreak="0">
    <w:nsid w:val="103F0672"/>
    <w:multiLevelType w:val="hybridMultilevel"/>
    <w:tmpl w:val="E766E6EC"/>
    <w:lvl w:ilvl="0" w:tplc="EE84C14C">
      <w:start w:val="1"/>
      <w:numFmt w:val="bullet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93C91"/>
    <w:multiLevelType w:val="hybridMultilevel"/>
    <w:tmpl w:val="66E4C9F6"/>
    <w:lvl w:ilvl="0" w:tplc="EE84C14C">
      <w:start w:val="1"/>
      <w:numFmt w:val="bullet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E3C3D"/>
    <w:multiLevelType w:val="hybridMultilevel"/>
    <w:tmpl w:val="BD52A8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CF77A7"/>
    <w:multiLevelType w:val="hybridMultilevel"/>
    <w:tmpl w:val="1DAA5B52"/>
    <w:lvl w:ilvl="0" w:tplc="28548BF8">
      <w:start w:val="1"/>
      <w:numFmt w:val="bullet"/>
      <w:lvlText w:val="ͦ"/>
      <w:lvlJc w:val="left"/>
      <w:pPr>
        <w:ind w:left="29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8" w15:restartNumberingAfterBreak="0">
    <w:nsid w:val="1DB30DF0"/>
    <w:multiLevelType w:val="hybridMultilevel"/>
    <w:tmpl w:val="F8F69A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E363EC"/>
    <w:multiLevelType w:val="hybridMultilevel"/>
    <w:tmpl w:val="530C6BBA"/>
    <w:lvl w:ilvl="0" w:tplc="28548BF8">
      <w:start w:val="1"/>
      <w:numFmt w:val="bullet"/>
      <w:lvlText w:val="ͦ"/>
      <w:lvlJc w:val="left"/>
      <w:pPr>
        <w:ind w:left="29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10" w15:restartNumberingAfterBreak="0">
    <w:nsid w:val="211435D8"/>
    <w:multiLevelType w:val="hybridMultilevel"/>
    <w:tmpl w:val="13D8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D27"/>
    <w:multiLevelType w:val="hybridMultilevel"/>
    <w:tmpl w:val="112875D0"/>
    <w:lvl w:ilvl="0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</w:abstractNum>
  <w:abstractNum w:abstractNumId="12" w15:restartNumberingAfterBreak="0">
    <w:nsid w:val="261361A6"/>
    <w:multiLevelType w:val="hybridMultilevel"/>
    <w:tmpl w:val="F808D656"/>
    <w:lvl w:ilvl="0" w:tplc="0409000F">
      <w:start w:val="1"/>
      <w:numFmt w:val="decimal"/>
      <w:lvlText w:val="%1."/>
      <w:lvlJc w:val="left"/>
      <w:pPr>
        <w:ind w:left="1891" w:hanging="360"/>
      </w:pPr>
    </w:lvl>
    <w:lvl w:ilvl="1" w:tplc="04090019" w:tentative="1">
      <w:start w:val="1"/>
      <w:numFmt w:val="lowerLetter"/>
      <w:lvlText w:val="%2."/>
      <w:lvlJc w:val="left"/>
      <w:pPr>
        <w:ind w:left="2611" w:hanging="360"/>
      </w:pPr>
    </w:lvl>
    <w:lvl w:ilvl="2" w:tplc="0409001B" w:tentative="1">
      <w:start w:val="1"/>
      <w:numFmt w:val="lowerRoman"/>
      <w:lvlText w:val="%3."/>
      <w:lvlJc w:val="right"/>
      <w:pPr>
        <w:ind w:left="3331" w:hanging="180"/>
      </w:pPr>
    </w:lvl>
    <w:lvl w:ilvl="3" w:tplc="0409000F" w:tentative="1">
      <w:start w:val="1"/>
      <w:numFmt w:val="decimal"/>
      <w:lvlText w:val="%4."/>
      <w:lvlJc w:val="left"/>
      <w:pPr>
        <w:ind w:left="4051" w:hanging="360"/>
      </w:pPr>
    </w:lvl>
    <w:lvl w:ilvl="4" w:tplc="04090019" w:tentative="1">
      <w:start w:val="1"/>
      <w:numFmt w:val="lowerLetter"/>
      <w:lvlText w:val="%5."/>
      <w:lvlJc w:val="left"/>
      <w:pPr>
        <w:ind w:left="4771" w:hanging="360"/>
      </w:pPr>
    </w:lvl>
    <w:lvl w:ilvl="5" w:tplc="0409001B" w:tentative="1">
      <w:start w:val="1"/>
      <w:numFmt w:val="lowerRoman"/>
      <w:lvlText w:val="%6."/>
      <w:lvlJc w:val="right"/>
      <w:pPr>
        <w:ind w:left="5491" w:hanging="180"/>
      </w:pPr>
    </w:lvl>
    <w:lvl w:ilvl="6" w:tplc="0409000F" w:tentative="1">
      <w:start w:val="1"/>
      <w:numFmt w:val="decimal"/>
      <w:lvlText w:val="%7."/>
      <w:lvlJc w:val="left"/>
      <w:pPr>
        <w:ind w:left="6211" w:hanging="360"/>
      </w:pPr>
    </w:lvl>
    <w:lvl w:ilvl="7" w:tplc="04090019" w:tentative="1">
      <w:start w:val="1"/>
      <w:numFmt w:val="lowerLetter"/>
      <w:lvlText w:val="%8."/>
      <w:lvlJc w:val="left"/>
      <w:pPr>
        <w:ind w:left="6931" w:hanging="360"/>
      </w:pPr>
    </w:lvl>
    <w:lvl w:ilvl="8" w:tplc="0409001B" w:tentative="1">
      <w:start w:val="1"/>
      <w:numFmt w:val="lowerRoman"/>
      <w:lvlText w:val="%9."/>
      <w:lvlJc w:val="right"/>
      <w:pPr>
        <w:ind w:left="7651" w:hanging="180"/>
      </w:pPr>
    </w:lvl>
  </w:abstractNum>
  <w:abstractNum w:abstractNumId="13" w15:restartNumberingAfterBreak="0">
    <w:nsid w:val="288411E5"/>
    <w:multiLevelType w:val="hybridMultilevel"/>
    <w:tmpl w:val="6E74CC1E"/>
    <w:lvl w:ilvl="0" w:tplc="EE84C14C">
      <w:start w:val="1"/>
      <w:numFmt w:val="bullet"/>
      <w:lvlText w:val="►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861876"/>
    <w:multiLevelType w:val="hybridMultilevel"/>
    <w:tmpl w:val="1FE03BAC"/>
    <w:lvl w:ilvl="0" w:tplc="7B16930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2361E"/>
    <w:multiLevelType w:val="hybridMultilevel"/>
    <w:tmpl w:val="9FF29D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9D85219"/>
    <w:multiLevelType w:val="hybridMultilevel"/>
    <w:tmpl w:val="7C765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55941"/>
    <w:multiLevelType w:val="hybridMultilevel"/>
    <w:tmpl w:val="B58668BC"/>
    <w:lvl w:ilvl="0" w:tplc="28548BF8">
      <w:start w:val="1"/>
      <w:numFmt w:val="bullet"/>
      <w:lvlText w:val="ͦ"/>
      <w:lvlJc w:val="left"/>
      <w:pPr>
        <w:ind w:left="22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18" w15:restartNumberingAfterBreak="0">
    <w:nsid w:val="433516F7"/>
    <w:multiLevelType w:val="hybridMultilevel"/>
    <w:tmpl w:val="66D0AB9E"/>
    <w:lvl w:ilvl="0" w:tplc="28548BF8">
      <w:start w:val="1"/>
      <w:numFmt w:val="bullet"/>
      <w:lvlText w:val="ͦ"/>
      <w:lvlJc w:val="left"/>
      <w:pPr>
        <w:ind w:left="29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19" w15:restartNumberingAfterBreak="0">
    <w:nsid w:val="468D4E74"/>
    <w:multiLevelType w:val="hybridMultilevel"/>
    <w:tmpl w:val="78B4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4322C"/>
    <w:multiLevelType w:val="hybridMultilevel"/>
    <w:tmpl w:val="AD0C3586"/>
    <w:lvl w:ilvl="0" w:tplc="28548BF8">
      <w:start w:val="1"/>
      <w:numFmt w:val="bullet"/>
      <w:lvlText w:val="ͦ"/>
      <w:lvlJc w:val="left"/>
      <w:pPr>
        <w:ind w:left="29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21" w15:restartNumberingAfterBreak="0">
    <w:nsid w:val="4B15282E"/>
    <w:multiLevelType w:val="hybridMultilevel"/>
    <w:tmpl w:val="802ECBA4"/>
    <w:lvl w:ilvl="0" w:tplc="B68C94CC">
      <w:start w:val="1"/>
      <w:numFmt w:val="bullet"/>
      <w:lvlText w:val="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C2A1AA0"/>
    <w:multiLevelType w:val="hybridMultilevel"/>
    <w:tmpl w:val="283840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AB14DF"/>
    <w:multiLevelType w:val="hybridMultilevel"/>
    <w:tmpl w:val="823E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044FE"/>
    <w:multiLevelType w:val="hybridMultilevel"/>
    <w:tmpl w:val="15384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D7BB6"/>
    <w:multiLevelType w:val="hybridMultilevel"/>
    <w:tmpl w:val="73B082DC"/>
    <w:lvl w:ilvl="0" w:tplc="EE84C14C">
      <w:start w:val="1"/>
      <w:numFmt w:val="bullet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46B09"/>
    <w:multiLevelType w:val="hybridMultilevel"/>
    <w:tmpl w:val="EBD02D88"/>
    <w:lvl w:ilvl="0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7" w15:restartNumberingAfterBreak="0">
    <w:nsid w:val="5C5C7813"/>
    <w:multiLevelType w:val="hybridMultilevel"/>
    <w:tmpl w:val="90FEE3AE"/>
    <w:lvl w:ilvl="0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8" w15:restartNumberingAfterBreak="0">
    <w:nsid w:val="60B1309C"/>
    <w:multiLevelType w:val="hybridMultilevel"/>
    <w:tmpl w:val="0A2A4D94"/>
    <w:lvl w:ilvl="0" w:tplc="F9D29CB6">
      <w:start w:val="1"/>
      <w:numFmt w:val="bullet"/>
      <w:lvlText w:val="ᴥ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064B0"/>
    <w:multiLevelType w:val="hybridMultilevel"/>
    <w:tmpl w:val="E49E0E3A"/>
    <w:lvl w:ilvl="0" w:tplc="F9D29CB6">
      <w:start w:val="1"/>
      <w:numFmt w:val="bullet"/>
      <w:lvlText w:val="ᴥ"/>
      <w:lvlJc w:val="left"/>
      <w:pPr>
        <w:ind w:left="36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30" w15:restartNumberingAfterBreak="0">
    <w:nsid w:val="649D386C"/>
    <w:multiLevelType w:val="hybridMultilevel"/>
    <w:tmpl w:val="8A0ED69E"/>
    <w:lvl w:ilvl="0" w:tplc="F9D29CB6">
      <w:start w:val="1"/>
      <w:numFmt w:val="bullet"/>
      <w:lvlText w:val="ᴥ"/>
      <w:lvlJc w:val="left"/>
      <w:pPr>
        <w:ind w:left="36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31" w15:restartNumberingAfterBreak="0">
    <w:nsid w:val="67BE2E56"/>
    <w:multiLevelType w:val="hybridMultilevel"/>
    <w:tmpl w:val="D0A4D2DC"/>
    <w:lvl w:ilvl="0" w:tplc="28548BF8">
      <w:start w:val="1"/>
      <w:numFmt w:val="bullet"/>
      <w:lvlText w:val="ͦ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AE64FE3"/>
    <w:multiLevelType w:val="hybridMultilevel"/>
    <w:tmpl w:val="D780E13E"/>
    <w:lvl w:ilvl="0" w:tplc="F9D29CB6">
      <w:start w:val="1"/>
      <w:numFmt w:val="bullet"/>
      <w:lvlText w:val="ᴥ"/>
      <w:lvlJc w:val="left"/>
      <w:pPr>
        <w:ind w:left="36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33" w15:restartNumberingAfterBreak="0">
    <w:nsid w:val="6B685334"/>
    <w:multiLevelType w:val="hybridMultilevel"/>
    <w:tmpl w:val="8F505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B5BE6"/>
    <w:multiLevelType w:val="hybridMultilevel"/>
    <w:tmpl w:val="53846488"/>
    <w:lvl w:ilvl="0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35" w15:restartNumberingAfterBreak="0">
    <w:nsid w:val="707920FE"/>
    <w:multiLevelType w:val="hybridMultilevel"/>
    <w:tmpl w:val="5C524922"/>
    <w:lvl w:ilvl="0" w:tplc="B68C94CC">
      <w:start w:val="1"/>
      <w:numFmt w:val="bullet"/>
      <w:lvlText w:val="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0E72643"/>
    <w:multiLevelType w:val="hybridMultilevel"/>
    <w:tmpl w:val="425E8FEC"/>
    <w:lvl w:ilvl="0" w:tplc="28548BF8">
      <w:start w:val="1"/>
      <w:numFmt w:val="bullet"/>
      <w:lvlText w:val="ͦ"/>
      <w:lvlJc w:val="left"/>
      <w:pPr>
        <w:ind w:left="22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37" w15:restartNumberingAfterBreak="0">
    <w:nsid w:val="710652A6"/>
    <w:multiLevelType w:val="hybridMultilevel"/>
    <w:tmpl w:val="E258C9A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72E776D"/>
    <w:multiLevelType w:val="hybridMultilevel"/>
    <w:tmpl w:val="8D72B126"/>
    <w:lvl w:ilvl="0" w:tplc="28548BF8">
      <w:start w:val="1"/>
      <w:numFmt w:val="bullet"/>
      <w:lvlText w:val="ͦ"/>
      <w:lvlJc w:val="left"/>
      <w:pPr>
        <w:ind w:left="29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39" w15:restartNumberingAfterBreak="0">
    <w:nsid w:val="78830034"/>
    <w:multiLevelType w:val="hybridMultilevel"/>
    <w:tmpl w:val="D18C6F54"/>
    <w:lvl w:ilvl="0" w:tplc="EE84C14C">
      <w:start w:val="1"/>
      <w:numFmt w:val="bullet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C1EA0"/>
    <w:multiLevelType w:val="hybridMultilevel"/>
    <w:tmpl w:val="4C1E8CAE"/>
    <w:lvl w:ilvl="0" w:tplc="28548BF8">
      <w:start w:val="1"/>
      <w:numFmt w:val="bullet"/>
      <w:lvlText w:val="ͦ"/>
      <w:lvlJc w:val="left"/>
      <w:pPr>
        <w:ind w:left="29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41" w15:restartNumberingAfterBreak="0">
    <w:nsid w:val="7F7C7C89"/>
    <w:multiLevelType w:val="hybridMultilevel"/>
    <w:tmpl w:val="C2DA9CB6"/>
    <w:lvl w:ilvl="0" w:tplc="28548BF8">
      <w:start w:val="1"/>
      <w:numFmt w:val="bullet"/>
      <w:lvlText w:val="ͦ"/>
      <w:lvlJc w:val="left"/>
      <w:pPr>
        <w:ind w:left="296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31"/>
  </w:num>
  <w:num w:numId="4">
    <w:abstractNumId w:val="36"/>
  </w:num>
  <w:num w:numId="5">
    <w:abstractNumId w:val="34"/>
  </w:num>
  <w:num w:numId="6">
    <w:abstractNumId w:val="17"/>
  </w:num>
  <w:num w:numId="7">
    <w:abstractNumId w:val="26"/>
  </w:num>
  <w:num w:numId="8">
    <w:abstractNumId w:val="19"/>
  </w:num>
  <w:num w:numId="9">
    <w:abstractNumId w:val="11"/>
  </w:num>
  <w:num w:numId="10">
    <w:abstractNumId w:val="41"/>
  </w:num>
  <w:num w:numId="11">
    <w:abstractNumId w:val="20"/>
  </w:num>
  <w:num w:numId="12">
    <w:abstractNumId w:val="7"/>
  </w:num>
  <w:num w:numId="13">
    <w:abstractNumId w:val="40"/>
  </w:num>
  <w:num w:numId="14">
    <w:abstractNumId w:val="38"/>
  </w:num>
  <w:num w:numId="15">
    <w:abstractNumId w:val="9"/>
  </w:num>
  <w:num w:numId="16">
    <w:abstractNumId w:val="18"/>
  </w:num>
  <w:num w:numId="17">
    <w:abstractNumId w:val="28"/>
  </w:num>
  <w:num w:numId="18">
    <w:abstractNumId w:val="32"/>
  </w:num>
  <w:num w:numId="19">
    <w:abstractNumId w:val="29"/>
  </w:num>
  <w:num w:numId="20">
    <w:abstractNumId w:val="30"/>
  </w:num>
  <w:num w:numId="21">
    <w:abstractNumId w:val="2"/>
  </w:num>
  <w:num w:numId="22">
    <w:abstractNumId w:val="39"/>
  </w:num>
  <w:num w:numId="23">
    <w:abstractNumId w:val="8"/>
  </w:num>
  <w:num w:numId="24">
    <w:abstractNumId w:val="21"/>
  </w:num>
  <w:num w:numId="25">
    <w:abstractNumId w:val="14"/>
  </w:num>
  <w:num w:numId="26">
    <w:abstractNumId w:val="16"/>
  </w:num>
  <w:num w:numId="27">
    <w:abstractNumId w:val="12"/>
  </w:num>
  <w:num w:numId="28">
    <w:abstractNumId w:val="13"/>
  </w:num>
  <w:num w:numId="29">
    <w:abstractNumId w:val="1"/>
  </w:num>
  <w:num w:numId="30">
    <w:abstractNumId w:val="4"/>
  </w:num>
  <w:num w:numId="31">
    <w:abstractNumId w:val="24"/>
  </w:num>
  <w:num w:numId="32">
    <w:abstractNumId w:val="37"/>
  </w:num>
  <w:num w:numId="33">
    <w:abstractNumId w:val="23"/>
  </w:num>
  <w:num w:numId="34">
    <w:abstractNumId w:val="0"/>
  </w:num>
  <w:num w:numId="35">
    <w:abstractNumId w:val="25"/>
  </w:num>
  <w:num w:numId="36">
    <w:abstractNumId w:val="5"/>
  </w:num>
  <w:num w:numId="37">
    <w:abstractNumId w:val="33"/>
  </w:num>
  <w:num w:numId="38">
    <w:abstractNumId w:val="22"/>
  </w:num>
  <w:num w:numId="39">
    <w:abstractNumId w:val="6"/>
  </w:num>
  <w:num w:numId="40">
    <w:abstractNumId w:val="10"/>
  </w:num>
  <w:num w:numId="41">
    <w:abstractNumId w:val="35"/>
  </w:num>
  <w:num w:numId="42">
    <w:abstractNumId w:val="1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B39"/>
    <w:rsid w:val="0003127A"/>
    <w:rsid w:val="00036DC3"/>
    <w:rsid w:val="00095CE9"/>
    <w:rsid w:val="000C4ED1"/>
    <w:rsid w:val="000F0731"/>
    <w:rsid w:val="001205A1"/>
    <w:rsid w:val="00122C7B"/>
    <w:rsid w:val="0017165B"/>
    <w:rsid w:val="001D78B9"/>
    <w:rsid w:val="001E3D04"/>
    <w:rsid w:val="00213653"/>
    <w:rsid w:val="00216DB3"/>
    <w:rsid w:val="002578B5"/>
    <w:rsid w:val="0025797A"/>
    <w:rsid w:val="002B6593"/>
    <w:rsid w:val="002C5DE8"/>
    <w:rsid w:val="00302787"/>
    <w:rsid w:val="0031055C"/>
    <w:rsid w:val="00381A5D"/>
    <w:rsid w:val="003840BC"/>
    <w:rsid w:val="003B19C2"/>
    <w:rsid w:val="003B7E43"/>
    <w:rsid w:val="00417A09"/>
    <w:rsid w:val="00456F5C"/>
    <w:rsid w:val="00465B07"/>
    <w:rsid w:val="004A0748"/>
    <w:rsid w:val="005A2DF7"/>
    <w:rsid w:val="005B5FB4"/>
    <w:rsid w:val="005D557C"/>
    <w:rsid w:val="005F4A20"/>
    <w:rsid w:val="0060235C"/>
    <w:rsid w:val="00603C38"/>
    <w:rsid w:val="00620184"/>
    <w:rsid w:val="00621838"/>
    <w:rsid w:val="00637B83"/>
    <w:rsid w:val="00686242"/>
    <w:rsid w:val="006C60E6"/>
    <w:rsid w:val="006D2C4C"/>
    <w:rsid w:val="006E6AE3"/>
    <w:rsid w:val="00730A20"/>
    <w:rsid w:val="00737DA3"/>
    <w:rsid w:val="0074263C"/>
    <w:rsid w:val="0075200F"/>
    <w:rsid w:val="008166BE"/>
    <w:rsid w:val="00871C19"/>
    <w:rsid w:val="00875863"/>
    <w:rsid w:val="00892CD0"/>
    <w:rsid w:val="008F7645"/>
    <w:rsid w:val="0092715A"/>
    <w:rsid w:val="00945DB6"/>
    <w:rsid w:val="00947E82"/>
    <w:rsid w:val="009705AD"/>
    <w:rsid w:val="00971E71"/>
    <w:rsid w:val="00987B6D"/>
    <w:rsid w:val="009A2B39"/>
    <w:rsid w:val="009B7952"/>
    <w:rsid w:val="009E33C0"/>
    <w:rsid w:val="009F3AA0"/>
    <w:rsid w:val="00A15CF7"/>
    <w:rsid w:val="00A27D84"/>
    <w:rsid w:val="00A65B25"/>
    <w:rsid w:val="00A81248"/>
    <w:rsid w:val="00A9424E"/>
    <w:rsid w:val="00A9722D"/>
    <w:rsid w:val="00AA7B0D"/>
    <w:rsid w:val="00AD1587"/>
    <w:rsid w:val="00AE2C42"/>
    <w:rsid w:val="00B24A6E"/>
    <w:rsid w:val="00B51F88"/>
    <w:rsid w:val="00B94FE8"/>
    <w:rsid w:val="00BA3863"/>
    <w:rsid w:val="00BC37DB"/>
    <w:rsid w:val="00BC3EB3"/>
    <w:rsid w:val="00C70589"/>
    <w:rsid w:val="00CA01DE"/>
    <w:rsid w:val="00CB6DC1"/>
    <w:rsid w:val="00CE056E"/>
    <w:rsid w:val="00D301A9"/>
    <w:rsid w:val="00D60598"/>
    <w:rsid w:val="00DE5E74"/>
    <w:rsid w:val="00E079F0"/>
    <w:rsid w:val="00E12802"/>
    <w:rsid w:val="00E23F85"/>
    <w:rsid w:val="00E34CCD"/>
    <w:rsid w:val="00E465D2"/>
    <w:rsid w:val="00E61F1F"/>
    <w:rsid w:val="00E62CA0"/>
    <w:rsid w:val="00E638E6"/>
    <w:rsid w:val="00E752EB"/>
    <w:rsid w:val="00E80E79"/>
    <w:rsid w:val="00EC55F9"/>
    <w:rsid w:val="00F32B0D"/>
    <w:rsid w:val="00F37AD3"/>
    <w:rsid w:val="00F8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66F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table" w:styleId="PlainTable1">
    <w:name w:val="Plain Table 1"/>
    <w:basedOn w:val="TableNormal"/>
    <w:uiPriority w:val="41"/>
    <w:rsid w:val="00E62C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579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579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Title">
    <w:name w:val="TOC Title"/>
    <w:basedOn w:val="Normal"/>
    <w:qFormat/>
    <w:rsid w:val="008166BE"/>
    <w:pPr>
      <w:jc w:val="center"/>
    </w:pPr>
    <w:rPr>
      <w:rFonts w:asciiTheme="majorHAnsi" w:eastAsia="Times New Roman" w:hAnsiTheme="majorHAnsi" w:cs="Times New Roman"/>
      <w:b/>
    </w:rPr>
  </w:style>
  <w:style w:type="paragraph" w:customStyle="1" w:styleId="Level1">
    <w:name w:val="Level 1"/>
    <w:basedOn w:val="TOC1"/>
    <w:qFormat/>
    <w:rsid w:val="008166BE"/>
    <w:pPr>
      <w:tabs>
        <w:tab w:val="right" w:pos="8630"/>
      </w:tabs>
      <w:spacing w:before="360" w:after="360"/>
    </w:pPr>
    <w:rPr>
      <w:rFonts w:asciiTheme="majorHAnsi" w:eastAsia="Times New Roman" w:hAnsiTheme="majorHAnsi" w:cs="Times New Roman"/>
      <w:b/>
      <w:bCs/>
      <w:caps/>
      <w:sz w:val="22"/>
      <w:szCs w:val="22"/>
      <w:u w:val="single"/>
    </w:rPr>
  </w:style>
  <w:style w:type="paragraph" w:customStyle="1" w:styleId="Level2">
    <w:name w:val="Level 2"/>
    <w:basedOn w:val="TOC2"/>
    <w:qFormat/>
    <w:rsid w:val="008166BE"/>
    <w:pPr>
      <w:tabs>
        <w:tab w:val="right" w:pos="8630"/>
      </w:tabs>
      <w:spacing w:after="0"/>
      <w:ind w:left="0"/>
    </w:pPr>
    <w:rPr>
      <w:rFonts w:asciiTheme="majorHAnsi" w:eastAsia="Times New Roman" w:hAnsiTheme="majorHAnsi" w:cs="Times New Roman"/>
      <w:b/>
      <w:bCs/>
      <w:smallCaps/>
      <w:sz w:val="22"/>
      <w:szCs w:val="22"/>
    </w:rPr>
  </w:style>
  <w:style w:type="paragraph" w:customStyle="1" w:styleId="Level3">
    <w:name w:val="Level 3"/>
    <w:basedOn w:val="TOC3"/>
    <w:qFormat/>
    <w:rsid w:val="008166BE"/>
    <w:pPr>
      <w:tabs>
        <w:tab w:val="right" w:pos="8630"/>
      </w:tabs>
      <w:spacing w:after="0"/>
      <w:ind w:left="0"/>
    </w:pPr>
    <w:rPr>
      <w:rFonts w:asciiTheme="majorHAnsi" w:eastAsia="Times New Roman" w:hAnsiTheme="majorHAnsi" w:cs="Times New Roman"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rsid w:val="008166B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8166B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8166BE"/>
    <w:pPr>
      <w:spacing w:after="100"/>
      <w:ind w:left="480"/>
    </w:pPr>
  </w:style>
  <w:style w:type="table" w:styleId="GridTable7Colorful-Accent6">
    <w:name w:val="Grid Table 7 Colorful Accent 6"/>
    <w:basedOn w:val="TableNormal"/>
    <w:uiPriority w:val="52"/>
    <w:rsid w:val="00CB6DC1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B6DC1"/>
    <w:rPr>
      <w:color w:val="FB8F2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C08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C08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C08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C08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2E5" w:themeFill="accent3" w:themeFillTint="33"/>
      </w:tcPr>
    </w:tblStylePr>
    <w:tblStylePr w:type="band1Horz">
      <w:tblPr/>
      <w:tcPr>
        <w:shd w:val="clear" w:color="auto" w:fill="FEF2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47E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578B5"/>
    <w:rPr>
      <w:color w:val="0000FF"/>
      <w:u w:val="single"/>
    </w:rPr>
  </w:style>
  <w:style w:type="paragraph" w:styleId="ListParagraph">
    <w:name w:val="List Paragraph"/>
    <w:basedOn w:val="Normal"/>
    <w:uiPriority w:val="34"/>
    <w:semiHidden/>
    <w:qFormat/>
    <w:rsid w:val="00F37A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D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statisticshowto.datasciencecentral.com/independent-samples-t-tes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12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2019-10-18T12:48:00Z</dcterms:created>
  <dcterms:modified xsi:type="dcterms:W3CDTF">2019-10-21T19:16:00Z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